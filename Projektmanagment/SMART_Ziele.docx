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4817F" w14:textId="0F1D4C4F" w:rsidR="0019363F" w:rsidRDefault="0019363F" w:rsidP="00856B40">
      <w:pPr>
        <w:pStyle w:val="berschrift1"/>
      </w:pPr>
      <w:r>
        <w:t xml:space="preserve">Zieldefinition als SMART-Ziele </w:t>
      </w:r>
      <w:bookmarkStart w:id="0" w:name="_CTVK00117f820af8c81489686719e1d3d24e1e5"/>
    </w:p>
    <w:p w14:paraId="4BEC6EA1" w14:textId="77777777" w:rsidR="00856B40" w:rsidRPr="00856B40" w:rsidRDefault="00856B40" w:rsidP="00856B40"/>
    <w:p w14:paraId="1158E38B" w14:textId="77777777" w:rsidR="0019363F" w:rsidRDefault="0019363F" w:rsidP="0019363F">
      <w:pPr>
        <w:spacing w:line="240" w:lineRule="auto"/>
        <w:rPr>
          <w:i/>
          <w:color w:val="000000"/>
          <w:szCs w:val="24"/>
        </w:rPr>
      </w:pPr>
      <w:proofErr w:type="spellStart"/>
      <w:r w:rsidRPr="0019363F">
        <w:rPr>
          <w:b/>
          <w:i/>
          <w:color w:val="000000"/>
          <w:sz w:val="28"/>
          <w:szCs w:val="32"/>
        </w:rPr>
        <w:t>S</w:t>
      </w:r>
      <w:r w:rsidRPr="0019363F">
        <w:rPr>
          <w:i/>
          <w:color w:val="000000"/>
          <w:sz w:val="28"/>
          <w:szCs w:val="32"/>
        </w:rPr>
        <w:t>pecific</w:t>
      </w:r>
      <w:proofErr w:type="spellEnd"/>
      <w:r w:rsidRPr="0019363F">
        <w:rPr>
          <w:i/>
          <w:color w:val="000000"/>
          <w:sz w:val="28"/>
          <w:szCs w:val="32"/>
        </w:rPr>
        <w:t xml:space="preserve"> (spezifisch)</w:t>
      </w:r>
      <w:r w:rsidRPr="0019363F">
        <w:rPr>
          <w:i/>
          <w:color w:val="000000"/>
          <w:sz w:val="28"/>
          <w:szCs w:val="32"/>
        </w:rPr>
        <w:br/>
      </w:r>
      <w:r w:rsidRPr="0019363F">
        <w:rPr>
          <w:i/>
          <w:color w:val="000000"/>
          <w:szCs w:val="24"/>
        </w:rPr>
        <w:t>Ziele müssen eindeutig und verständlich sein.</w:t>
      </w:r>
    </w:p>
    <w:p w14:paraId="5C50D18F" w14:textId="38E6D96F" w:rsidR="00EF365A" w:rsidRDefault="00EF365A" w:rsidP="0019363F">
      <w:pPr>
        <w:spacing w:line="240" w:lineRule="auto"/>
        <w:rPr>
          <w:color w:val="000000"/>
          <w:szCs w:val="24"/>
        </w:rPr>
      </w:pPr>
      <w:r w:rsidRPr="00EF365A">
        <w:rPr>
          <w:color w:val="000000"/>
          <w:szCs w:val="24"/>
        </w:rPr>
        <w:t>Eine Webanwendung entwickeln, die es Nutzern ermöglicht, digitale Karteikarten zu erstellen, zu verwalten und mi</w:t>
      </w:r>
      <w:r>
        <w:rPr>
          <w:color w:val="000000"/>
          <w:szCs w:val="24"/>
        </w:rPr>
        <w:t>t diesen zu lernen.</w:t>
      </w:r>
    </w:p>
    <w:p w14:paraId="25BB4F16" w14:textId="77777777" w:rsidR="00EF365A" w:rsidRDefault="00EF365A" w:rsidP="0019363F">
      <w:pPr>
        <w:spacing w:line="240" w:lineRule="auto"/>
        <w:rPr>
          <w:color w:val="000000"/>
          <w:szCs w:val="24"/>
        </w:rPr>
      </w:pPr>
    </w:p>
    <w:p w14:paraId="59E99353" w14:textId="23844E44" w:rsidR="0019363F" w:rsidRDefault="0019363F" w:rsidP="0019363F">
      <w:pPr>
        <w:spacing w:line="240" w:lineRule="auto"/>
        <w:rPr>
          <w:color w:val="000000"/>
          <w:szCs w:val="24"/>
        </w:rPr>
      </w:pPr>
      <w:proofErr w:type="spellStart"/>
      <w:r w:rsidRPr="0019363F">
        <w:rPr>
          <w:b/>
          <w:i/>
          <w:color w:val="000000"/>
          <w:sz w:val="28"/>
          <w:szCs w:val="32"/>
        </w:rPr>
        <w:t>M</w:t>
      </w:r>
      <w:r w:rsidRPr="0019363F">
        <w:rPr>
          <w:i/>
          <w:color w:val="000000"/>
          <w:sz w:val="28"/>
          <w:szCs w:val="32"/>
        </w:rPr>
        <w:t>easurable</w:t>
      </w:r>
      <w:proofErr w:type="spellEnd"/>
      <w:r w:rsidRPr="0019363F">
        <w:rPr>
          <w:i/>
          <w:color w:val="000000"/>
          <w:sz w:val="28"/>
          <w:szCs w:val="32"/>
        </w:rPr>
        <w:t xml:space="preserve"> (messbar): </w:t>
      </w:r>
      <w:r w:rsidRPr="0019363F">
        <w:rPr>
          <w:i/>
          <w:color w:val="000000"/>
          <w:sz w:val="28"/>
          <w:szCs w:val="32"/>
        </w:rPr>
        <w:br/>
      </w:r>
      <w:r w:rsidRPr="0019363F">
        <w:rPr>
          <w:i/>
          <w:color w:val="000000"/>
          <w:szCs w:val="24"/>
        </w:rPr>
        <w:t>Ziele müssen messbar sein</w:t>
      </w:r>
    </w:p>
    <w:p w14:paraId="70C5AB12" w14:textId="63767D83" w:rsidR="0019363F" w:rsidRDefault="002F7C3D" w:rsidP="0019363F">
      <w:pPr>
        <w:spacing w:line="240" w:lineRule="auto"/>
        <w:rPr>
          <w:color w:val="000000"/>
          <w:szCs w:val="24"/>
        </w:rPr>
      </w:pPr>
      <w:r w:rsidRPr="002F7C3D">
        <w:rPr>
          <w:color w:val="000000"/>
          <w:szCs w:val="24"/>
        </w:rPr>
        <w:t xml:space="preserve">Das Projekt gilt als erfolgreich, wenn </w:t>
      </w:r>
      <w:r w:rsidR="00EF365A">
        <w:rPr>
          <w:color w:val="000000"/>
          <w:szCs w:val="24"/>
        </w:rPr>
        <w:t>die Karteikartenapp innerhalb des</w:t>
      </w:r>
      <w:r w:rsidR="000C44D1">
        <w:rPr>
          <w:color w:val="000000"/>
          <w:szCs w:val="24"/>
        </w:rPr>
        <w:t xml:space="preserve"> vorgegebenen Zeitraums erfolgreich </w:t>
      </w:r>
      <w:r w:rsidRPr="002F7C3D">
        <w:rPr>
          <w:color w:val="000000"/>
          <w:szCs w:val="24"/>
        </w:rPr>
        <w:t>implementiert</w:t>
      </w:r>
      <w:r w:rsidR="000C44D1">
        <w:rPr>
          <w:color w:val="000000"/>
          <w:szCs w:val="24"/>
        </w:rPr>
        <w:t xml:space="preserve"> und</w:t>
      </w:r>
      <w:r w:rsidRPr="002F7C3D">
        <w:rPr>
          <w:color w:val="000000"/>
          <w:szCs w:val="24"/>
        </w:rPr>
        <w:t xml:space="preserve"> getestet</w:t>
      </w:r>
      <w:r w:rsidR="000C44D1">
        <w:rPr>
          <w:color w:val="000000"/>
          <w:szCs w:val="24"/>
        </w:rPr>
        <w:t xml:space="preserve"> wurde</w:t>
      </w:r>
      <w:r w:rsidR="00EF365A">
        <w:rPr>
          <w:color w:val="000000"/>
          <w:szCs w:val="24"/>
        </w:rPr>
        <w:t>.</w:t>
      </w:r>
    </w:p>
    <w:p w14:paraId="11C239F7" w14:textId="77777777" w:rsidR="002F7C3D" w:rsidRPr="0019363F" w:rsidRDefault="002F7C3D" w:rsidP="0019363F">
      <w:pPr>
        <w:spacing w:line="240" w:lineRule="auto"/>
        <w:rPr>
          <w:color w:val="000000"/>
          <w:szCs w:val="24"/>
        </w:rPr>
      </w:pPr>
    </w:p>
    <w:p w14:paraId="6A40BC29" w14:textId="6EA8FCD0" w:rsidR="0019363F" w:rsidRDefault="0019363F" w:rsidP="0019363F">
      <w:pPr>
        <w:spacing w:line="240" w:lineRule="auto"/>
        <w:rPr>
          <w:i/>
          <w:color w:val="000000"/>
          <w:szCs w:val="24"/>
        </w:rPr>
      </w:pPr>
      <w:proofErr w:type="spellStart"/>
      <w:r w:rsidRPr="0019363F">
        <w:rPr>
          <w:b/>
          <w:i/>
          <w:color w:val="000000"/>
          <w:sz w:val="28"/>
          <w:szCs w:val="32"/>
        </w:rPr>
        <w:t>A</w:t>
      </w:r>
      <w:r w:rsidRPr="0019363F">
        <w:rPr>
          <w:i/>
          <w:color w:val="000000"/>
          <w:sz w:val="28"/>
          <w:szCs w:val="32"/>
        </w:rPr>
        <w:t>ppropriate</w:t>
      </w:r>
      <w:proofErr w:type="spellEnd"/>
      <w:r w:rsidRPr="0019363F">
        <w:rPr>
          <w:i/>
          <w:color w:val="000000"/>
          <w:sz w:val="28"/>
          <w:szCs w:val="32"/>
        </w:rPr>
        <w:t xml:space="preserve"> / </w:t>
      </w:r>
      <w:proofErr w:type="spellStart"/>
      <w:r w:rsidRPr="0019363F">
        <w:rPr>
          <w:b/>
          <w:i/>
          <w:color w:val="000000"/>
          <w:sz w:val="28"/>
          <w:szCs w:val="32"/>
        </w:rPr>
        <w:t>A</w:t>
      </w:r>
      <w:r w:rsidRPr="0019363F">
        <w:rPr>
          <w:i/>
          <w:color w:val="000000"/>
          <w:sz w:val="28"/>
          <w:szCs w:val="32"/>
        </w:rPr>
        <w:t>t</w:t>
      </w:r>
      <w:r w:rsidR="000C44D1">
        <w:rPr>
          <w:i/>
          <w:color w:val="000000"/>
          <w:sz w:val="28"/>
          <w:szCs w:val="32"/>
        </w:rPr>
        <w:t>t</w:t>
      </w:r>
      <w:r w:rsidRPr="0019363F">
        <w:rPr>
          <w:i/>
          <w:color w:val="000000"/>
          <w:sz w:val="28"/>
          <w:szCs w:val="32"/>
        </w:rPr>
        <w:t>ractive</w:t>
      </w:r>
      <w:proofErr w:type="spellEnd"/>
      <w:r w:rsidRPr="0019363F">
        <w:rPr>
          <w:i/>
          <w:color w:val="000000"/>
          <w:sz w:val="28"/>
          <w:szCs w:val="32"/>
        </w:rPr>
        <w:t xml:space="preserve"> (angemessen/wünschenswert):</w:t>
      </w:r>
      <w:r w:rsidRPr="0019363F">
        <w:rPr>
          <w:i/>
          <w:color w:val="000000"/>
          <w:sz w:val="28"/>
          <w:szCs w:val="32"/>
        </w:rPr>
        <w:br/>
      </w:r>
      <w:r w:rsidRPr="0019363F">
        <w:rPr>
          <w:i/>
          <w:color w:val="000000"/>
          <w:szCs w:val="24"/>
        </w:rPr>
        <w:t>Ziele müssen den Aufwand rechtfertigen.</w:t>
      </w:r>
    </w:p>
    <w:p w14:paraId="507F5D04" w14:textId="19D4E010" w:rsidR="0019363F" w:rsidRPr="00DA3E63" w:rsidRDefault="0051337E" w:rsidP="0019363F">
      <w:pPr>
        <w:spacing w:line="240" w:lineRule="auto"/>
        <w:rPr>
          <w:iCs/>
          <w:color w:val="000000"/>
          <w:szCs w:val="24"/>
        </w:rPr>
      </w:pPr>
      <w:r w:rsidRPr="00DA3E63">
        <w:rPr>
          <w:iCs/>
          <w:color w:val="000000"/>
          <w:szCs w:val="24"/>
        </w:rPr>
        <w:t xml:space="preserve">Die Anwendung bietet einen Mehrwert durch </w:t>
      </w:r>
      <w:r w:rsidR="00B4595C" w:rsidRPr="00DA3E63">
        <w:rPr>
          <w:iCs/>
          <w:color w:val="000000"/>
          <w:szCs w:val="24"/>
        </w:rPr>
        <w:t xml:space="preserve">intuitive und </w:t>
      </w:r>
      <w:r w:rsidRPr="00DA3E63">
        <w:rPr>
          <w:iCs/>
          <w:color w:val="000000"/>
          <w:szCs w:val="24"/>
        </w:rPr>
        <w:t>personalisierte Karteikartenverwaltung</w:t>
      </w:r>
      <w:r w:rsidR="00B4595C" w:rsidRPr="00DA3E63">
        <w:rPr>
          <w:iCs/>
          <w:color w:val="000000"/>
          <w:szCs w:val="24"/>
        </w:rPr>
        <w:t xml:space="preserve">. </w:t>
      </w:r>
      <w:bookmarkStart w:id="1" w:name="_Hlk189124149"/>
      <w:r w:rsidR="00B4595C" w:rsidRPr="00DA3E63">
        <w:rPr>
          <w:iCs/>
          <w:color w:val="000000"/>
          <w:szCs w:val="24"/>
        </w:rPr>
        <w:t>Auswählbare L</w:t>
      </w:r>
      <w:r w:rsidRPr="00DA3E63">
        <w:rPr>
          <w:iCs/>
          <w:color w:val="000000"/>
          <w:szCs w:val="24"/>
        </w:rPr>
        <w:t>ernmethoden (z. B. Leitner-System</w:t>
      </w:r>
      <w:r w:rsidR="000C44D1" w:rsidRPr="00DA3E63">
        <w:rPr>
          <w:iCs/>
          <w:color w:val="000000"/>
          <w:szCs w:val="24"/>
        </w:rPr>
        <w:t>,</w:t>
      </w:r>
      <w:r w:rsidR="000C44D1" w:rsidRPr="00DA3E63">
        <w:rPr>
          <w:iCs/>
        </w:rPr>
        <w:t xml:space="preserve"> </w:t>
      </w:r>
      <w:proofErr w:type="spellStart"/>
      <w:r w:rsidR="000C44D1" w:rsidRPr="00DA3E63">
        <w:rPr>
          <w:iCs/>
          <w:color w:val="000000"/>
          <w:szCs w:val="24"/>
        </w:rPr>
        <w:t>Spaced</w:t>
      </w:r>
      <w:proofErr w:type="spellEnd"/>
      <w:r w:rsidR="000C44D1" w:rsidRPr="00DA3E63">
        <w:rPr>
          <w:iCs/>
          <w:color w:val="000000"/>
          <w:szCs w:val="24"/>
        </w:rPr>
        <w:t xml:space="preserve"> Repetition, </w:t>
      </w:r>
      <w:proofErr w:type="spellStart"/>
      <w:r w:rsidR="000C44D1" w:rsidRPr="00DA3E63">
        <w:rPr>
          <w:iCs/>
          <w:color w:val="000000"/>
          <w:szCs w:val="24"/>
        </w:rPr>
        <w:t>Interleaving</w:t>
      </w:r>
      <w:proofErr w:type="spellEnd"/>
      <w:r w:rsidRPr="00DA3E63">
        <w:rPr>
          <w:iCs/>
          <w:color w:val="000000"/>
          <w:szCs w:val="24"/>
        </w:rPr>
        <w:t>)</w:t>
      </w:r>
      <w:r w:rsidR="00B4595C" w:rsidRPr="00DA3E63">
        <w:rPr>
          <w:iCs/>
          <w:color w:val="000000"/>
          <w:szCs w:val="24"/>
        </w:rPr>
        <w:t xml:space="preserve"> erhöhen </w:t>
      </w:r>
      <w:bookmarkEnd w:id="1"/>
      <w:r w:rsidR="00B4595C" w:rsidRPr="00DA3E63">
        <w:rPr>
          <w:iCs/>
          <w:color w:val="000000"/>
          <w:szCs w:val="24"/>
        </w:rPr>
        <w:t>die Lerneffizienz und sorgen für einen USP(Alleinstellungsmerkmal).</w:t>
      </w:r>
    </w:p>
    <w:p w14:paraId="4120406A" w14:textId="77777777" w:rsidR="0019363F" w:rsidRDefault="0019363F" w:rsidP="0019363F">
      <w:pPr>
        <w:spacing w:line="240" w:lineRule="auto"/>
        <w:rPr>
          <w:i/>
          <w:color w:val="000000"/>
          <w:szCs w:val="24"/>
        </w:rPr>
      </w:pPr>
    </w:p>
    <w:p w14:paraId="68BD02BF" w14:textId="573469A5" w:rsidR="0019363F" w:rsidRPr="0051337E" w:rsidRDefault="0019363F" w:rsidP="0019363F">
      <w:pPr>
        <w:spacing w:line="240" w:lineRule="auto"/>
        <w:rPr>
          <w:i/>
          <w:color w:val="000000"/>
          <w:szCs w:val="24"/>
        </w:rPr>
      </w:pPr>
      <w:proofErr w:type="spellStart"/>
      <w:r w:rsidRPr="0019363F">
        <w:rPr>
          <w:b/>
          <w:i/>
          <w:color w:val="000000"/>
          <w:sz w:val="28"/>
          <w:szCs w:val="32"/>
        </w:rPr>
        <w:t>R</w:t>
      </w:r>
      <w:r w:rsidRPr="0019363F">
        <w:rPr>
          <w:i/>
          <w:color w:val="000000"/>
          <w:sz w:val="28"/>
          <w:szCs w:val="32"/>
        </w:rPr>
        <w:t>ealistic</w:t>
      </w:r>
      <w:proofErr w:type="spellEnd"/>
      <w:r w:rsidRPr="0019363F">
        <w:rPr>
          <w:i/>
          <w:color w:val="000000"/>
          <w:sz w:val="28"/>
          <w:szCs w:val="32"/>
        </w:rPr>
        <w:t xml:space="preserve"> (realistisch): </w:t>
      </w:r>
      <w:r w:rsidRPr="0019363F">
        <w:rPr>
          <w:i/>
          <w:color w:val="000000"/>
          <w:sz w:val="28"/>
          <w:szCs w:val="32"/>
        </w:rPr>
        <w:br/>
      </w:r>
      <w:r>
        <w:rPr>
          <w:i/>
          <w:color w:val="000000"/>
          <w:szCs w:val="24"/>
        </w:rPr>
        <w:t>Z</w:t>
      </w:r>
      <w:r w:rsidRPr="0019363F">
        <w:rPr>
          <w:i/>
          <w:color w:val="000000"/>
          <w:szCs w:val="24"/>
        </w:rPr>
        <w:t>iele müssen mit den gegebenen Mitteln erreicht w</w:t>
      </w:r>
      <w:r w:rsidR="000C44D1">
        <w:rPr>
          <w:i/>
          <w:color w:val="000000"/>
          <w:szCs w:val="24"/>
        </w:rPr>
        <w:t>e</w:t>
      </w:r>
      <w:r w:rsidRPr="0019363F">
        <w:rPr>
          <w:i/>
          <w:color w:val="000000"/>
          <w:szCs w:val="24"/>
        </w:rPr>
        <w:t>rden können.</w:t>
      </w:r>
    </w:p>
    <w:p w14:paraId="361F3C38" w14:textId="7BBC88B2" w:rsidR="0019363F" w:rsidRDefault="0051337E" w:rsidP="0019363F">
      <w:pPr>
        <w:spacing w:line="240" w:lineRule="auto"/>
        <w:rPr>
          <w:color w:val="000000"/>
          <w:szCs w:val="24"/>
        </w:rPr>
      </w:pPr>
      <w:r w:rsidRPr="0051337E">
        <w:rPr>
          <w:color w:val="000000"/>
          <w:szCs w:val="24"/>
        </w:rPr>
        <w:t xml:space="preserve">Der Einsatz von etablierten Technologien wie HTML, CSS, </w:t>
      </w:r>
      <w:proofErr w:type="spellStart"/>
      <w:r w:rsidR="005A5E5E">
        <w:rPr>
          <w:color w:val="000000"/>
          <w:szCs w:val="24"/>
        </w:rPr>
        <w:t>Type</w:t>
      </w:r>
      <w:r w:rsidRPr="0051337E">
        <w:rPr>
          <w:color w:val="000000"/>
          <w:szCs w:val="24"/>
        </w:rPr>
        <w:t>Script</w:t>
      </w:r>
      <w:proofErr w:type="spellEnd"/>
      <w:r w:rsidRPr="0051337E">
        <w:rPr>
          <w:color w:val="000000"/>
          <w:szCs w:val="24"/>
        </w:rPr>
        <w:t>, einer Backend-Lösung (</w:t>
      </w:r>
      <w:r w:rsidR="005A5E5E">
        <w:rPr>
          <w:color w:val="000000"/>
          <w:szCs w:val="24"/>
        </w:rPr>
        <w:t>Java</w:t>
      </w:r>
      <w:r w:rsidRPr="0051337E">
        <w:rPr>
          <w:color w:val="000000"/>
          <w:szCs w:val="24"/>
        </w:rPr>
        <w:t>) und einer Datenbank (</w:t>
      </w:r>
      <w:r w:rsidR="005A5E5E">
        <w:rPr>
          <w:color w:val="000000"/>
          <w:szCs w:val="24"/>
        </w:rPr>
        <w:t>MySQL</w:t>
      </w:r>
      <w:r w:rsidRPr="0051337E">
        <w:rPr>
          <w:color w:val="000000"/>
          <w:szCs w:val="24"/>
        </w:rPr>
        <w:t>) stellt sicher, dass die</w:t>
      </w:r>
      <w:r w:rsidR="000C44D1">
        <w:rPr>
          <w:color w:val="000000"/>
          <w:szCs w:val="24"/>
        </w:rPr>
        <w:t xml:space="preserve"> Kernfunktionen </w:t>
      </w:r>
      <w:r w:rsidR="00B4595C">
        <w:rPr>
          <w:color w:val="000000"/>
          <w:szCs w:val="24"/>
        </w:rPr>
        <w:t xml:space="preserve">auch durch ein kleines Entwicklerteam </w:t>
      </w:r>
      <w:r w:rsidRPr="0051337E">
        <w:rPr>
          <w:color w:val="000000"/>
          <w:szCs w:val="24"/>
        </w:rPr>
        <w:t xml:space="preserve">innerhalb des vorgegebenen Zeitrahmens </w:t>
      </w:r>
      <w:proofErr w:type="gramStart"/>
      <w:r w:rsidR="005B24D4" w:rsidRPr="0051337E">
        <w:rPr>
          <w:color w:val="000000"/>
          <w:szCs w:val="24"/>
        </w:rPr>
        <w:t>realisier</w:t>
      </w:r>
      <w:r w:rsidR="005B24D4">
        <w:rPr>
          <w:color w:val="000000"/>
          <w:szCs w:val="24"/>
        </w:rPr>
        <w:t>t</w:t>
      </w:r>
      <w:proofErr w:type="gramEnd"/>
      <w:r w:rsidR="00B4595C">
        <w:rPr>
          <w:color w:val="000000"/>
          <w:szCs w:val="24"/>
        </w:rPr>
        <w:t xml:space="preserve"> werden können</w:t>
      </w:r>
      <w:r w:rsidRPr="0051337E">
        <w:rPr>
          <w:color w:val="000000"/>
          <w:szCs w:val="24"/>
        </w:rPr>
        <w:t>.</w:t>
      </w:r>
    </w:p>
    <w:p w14:paraId="4C5B1FF3" w14:textId="77777777" w:rsidR="0051337E" w:rsidRPr="0019363F" w:rsidRDefault="0051337E" w:rsidP="0019363F">
      <w:pPr>
        <w:spacing w:line="240" w:lineRule="auto"/>
        <w:rPr>
          <w:color w:val="000000"/>
          <w:szCs w:val="24"/>
        </w:rPr>
      </w:pPr>
    </w:p>
    <w:p w14:paraId="6755FA39" w14:textId="77777777" w:rsidR="0019363F" w:rsidRDefault="0019363F" w:rsidP="0019363F">
      <w:pPr>
        <w:rPr>
          <w:i/>
          <w:color w:val="000000"/>
          <w:szCs w:val="24"/>
        </w:rPr>
      </w:pPr>
      <w:r w:rsidRPr="0019363F">
        <w:rPr>
          <w:b/>
          <w:i/>
          <w:color w:val="000000"/>
          <w:sz w:val="28"/>
          <w:szCs w:val="32"/>
        </w:rPr>
        <w:t>T</w:t>
      </w:r>
      <w:r w:rsidRPr="0019363F">
        <w:rPr>
          <w:i/>
          <w:color w:val="000000"/>
          <w:sz w:val="28"/>
          <w:szCs w:val="32"/>
        </w:rPr>
        <w:t>ime-</w:t>
      </w:r>
      <w:proofErr w:type="spellStart"/>
      <w:r w:rsidRPr="0019363F">
        <w:rPr>
          <w:i/>
          <w:color w:val="000000"/>
          <w:sz w:val="28"/>
          <w:szCs w:val="32"/>
        </w:rPr>
        <w:t>based</w:t>
      </w:r>
      <w:proofErr w:type="spellEnd"/>
      <w:r w:rsidRPr="0019363F">
        <w:rPr>
          <w:i/>
          <w:color w:val="000000"/>
          <w:sz w:val="28"/>
          <w:szCs w:val="32"/>
        </w:rPr>
        <w:t xml:space="preserve"> (zeitbasiert): </w:t>
      </w:r>
      <w:r w:rsidRPr="0019363F">
        <w:rPr>
          <w:i/>
          <w:color w:val="000000"/>
          <w:sz w:val="28"/>
          <w:szCs w:val="32"/>
        </w:rPr>
        <w:br/>
      </w:r>
      <w:r w:rsidRPr="0019363F">
        <w:rPr>
          <w:i/>
          <w:color w:val="000000"/>
          <w:szCs w:val="24"/>
        </w:rPr>
        <w:t>Ziele müssen in absehbarer Zeit erreicht werden können</w:t>
      </w:r>
      <w:bookmarkEnd w:id="0"/>
    </w:p>
    <w:p w14:paraId="615ADD3F" w14:textId="6341C425" w:rsidR="006A73B9" w:rsidRPr="00DA3E63" w:rsidRDefault="006A73B9" w:rsidP="0019363F">
      <w:pPr>
        <w:rPr>
          <w:iCs/>
          <w:color w:val="000000"/>
          <w:szCs w:val="24"/>
        </w:rPr>
      </w:pPr>
      <w:r w:rsidRPr="00DA3E63">
        <w:rPr>
          <w:iCs/>
          <w:color w:val="000000"/>
          <w:szCs w:val="24"/>
        </w:rPr>
        <w:t>Die Implementierung erfolgt in 4 Phasen.</w:t>
      </w:r>
    </w:p>
    <w:p w14:paraId="2999DF09" w14:textId="77777777" w:rsidR="00B4595C" w:rsidRPr="00DA3E63" w:rsidRDefault="00B4595C" w:rsidP="00B4595C">
      <w:pPr>
        <w:numPr>
          <w:ilvl w:val="0"/>
          <w:numId w:val="16"/>
        </w:numPr>
        <w:tabs>
          <w:tab w:val="clear" w:pos="964"/>
          <w:tab w:val="num" w:pos="360"/>
        </w:tabs>
        <w:rPr>
          <w:iCs/>
          <w:color w:val="000000"/>
          <w:szCs w:val="24"/>
        </w:rPr>
      </w:pPr>
      <w:r w:rsidRPr="00DA3E63">
        <w:rPr>
          <w:iCs/>
          <w:color w:val="000000"/>
          <w:szCs w:val="24"/>
        </w:rPr>
        <w:t>1.</w:t>
      </w:r>
      <w:r w:rsidRPr="00DA3E63">
        <w:rPr>
          <w:rFonts w:ascii="Tahoma" w:hAnsi="Tahoma" w:cs="Tahoma"/>
          <w:iCs/>
          <w:color w:val="000000"/>
          <w:szCs w:val="24"/>
        </w:rPr>
        <w:t>⁠</w:t>
      </w:r>
      <w:r w:rsidRPr="00DA3E63">
        <w:rPr>
          <w:iCs/>
          <w:color w:val="000000"/>
          <w:szCs w:val="24"/>
        </w:rPr>
        <w:t xml:space="preserve"> </w:t>
      </w:r>
      <w:r w:rsidRPr="00DA3E63">
        <w:rPr>
          <w:rFonts w:ascii="Tahoma" w:hAnsi="Tahoma" w:cs="Tahoma"/>
          <w:iCs/>
          <w:color w:val="000000"/>
          <w:szCs w:val="24"/>
        </w:rPr>
        <w:t>⁠</w:t>
      </w:r>
      <w:r w:rsidRPr="00DA3E63">
        <w:rPr>
          <w:iCs/>
          <w:color w:val="000000"/>
          <w:szCs w:val="24"/>
        </w:rPr>
        <w:t>Zwischenabgabe am 30.01.2025: GitHub Repository mit (leerem) Projekt, funktionierender GitHub Action f</w:t>
      </w:r>
      <w:r w:rsidRPr="00DA3E63">
        <w:rPr>
          <w:rFonts w:ascii="Calibri" w:hAnsi="Calibri" w:cs="Calibri"/>
          <w:iCs/>
          <w:color w:val="000000"/>
          <w:szCs w:val="24"/>
        </w:rPr>
        <w:t>ü</w:t>
      </w:r>
      <w:r w:rsidRPr="00DA3E63">
        <w:rPr>
          <w:iCs/>
          <w:color w:val="000000"/>
          <w:szCs w:val="24"/>
        </w:rPr>
        <w:t xml:space="preserve">r den </w:t>
      </w:r>
      <w:proofErr w:type="spellStart"/>
      <w:r w:rsidRPr="00DA3E63">
        <w:rPr>
          <w:iCs/>
          <w:color w:val="000000"/>
          <w:szCs w:val="24"/>
        </w:rPr>
        <w:t>Build</w:t>
      </w:r>
      <w:proofErr w:type="spellEnd"/>
      <w:r w:rsidRPr="00DA3E63">
        <w:rPr>
          <w:iCs/>
          <w:color w:val="000000"/>
          <w:szCs w:val="24"/>
        </w:rPr>
        <w:t xml:space="preserve"> und GitHub Pages (oder einem </w:t>
      </w:r>
      <w:r w:rsidRPr="00DA3E63">
        <w:rPr>
          <w:rFonts w:ascii="Calibri" w:hAnsi="Calibri" w:cs="Calibri"/>
          <w:iCs/>
          <w:color w:val="000000"/>
          <w:szCs w:val="24"/>
        </w:rPr>
        <w:t>Ä</w:t>
      </w:r>
      <w:r w:rsidRPr="00DA3E63">
        <w:rPr>
          <w:iCs/>
          <w:color w:val="000000"/>
          <w:szCs w:val="24"/>
        </w:rPr>
        <w:t>quivalent).</w:t>
      </w:r>
    </w:p>
    <w:p w14:paraId="2A173D35" w14:textId="445AAB5B" w:rsidR="00B4595C" w:rsidRPr="00DA3E63" w:rsidRDefault="00B4595C" w:rsidP="00B4595C">
      <w:pPr>
        <w:numPr>
          <w:ilvl w:val="0"/>
          <w:numId w:val="16"/>
        </w:numPr>
        <w:tabs>
          <w:tab w:val="clear" w:pos="964"/>
          <w:tab w:val="num" w:pos="360"/>
        </w:tabs>
        <w:rPr>
          <w:iCs/>
          <w:color w:val="000000"/>
          <w:szCs w:val="24"/>
        </w:rPr>
      </w:pPr>
      <w:r w:rsidRPr="00DA3E63">
        <w:rPr>
          <w:iCs/>
          <w:color w:val="000000"/>
          <w:szCs w:val="24"/>
        </w:rPr>
        <w:t>2.</w:t>
      </w:r>
      <w:r w:rsidRPr="00DA3E63">
        <w:rPr>
          <w:rFonts w:ascii="Tahoma" w:hAnsi="Tahoma" w:cs="Tahoma"/>
          <w:iCs/>
          <w:color w:val="000000"/>
          <w:szCs w:val="24"/>
        </w:rPr>
        <w:t>⁠</w:t>
      </w:r>
      <w:r w:rsidRPr="00DA3E63">
        <w:rPr>
          <w:iCs/>
          <w:color w:val="000000"/>
          <w:szCs w:val="24"/>
        </w:rPr>
        <w:t xml:space="preserve"> </w:t>
      </w:r>
      <w:r w:rsidRPr="00DA3E63">
        <w:rPr>
          <w:rFonts w:ascii="Tahoma" w:hAnsi="Tahoma" w:cs="Tahoma"/>
          <w:iCs/>
          <w:color w:val="000000"/>
          <w:szCs w:val="24"/>
        </w:rPr>
        <w:t>⁠</w:t>
      </w:r>
      <w:r w:rsidRPr="00DA3E63">
        <w:rPr>
          <w:iCs/>
          <w:color w:val="000000"/>
          <w:szCs w:val="24"/>
        </w:rPr>
        <w:t xml:space="preserve">Zwischenabgabe: </w:t>
      </w:r>
      <w:r w:rsidR="006A73B9" w:rsidRPr="00DA3E63">
        <w:rPr>
          <w:iCs/>
          <w:color w:val="000000"/>
          <w:szCs w:val="24"/>
        </w:rPr>
        <w:t>Frontend</w:t>
      </w:r>
      <w:r w:rsidRPr="00DA3E63">
        <w:rPr>
          <w:iCs/>
          <w:color w:val="000000"/>
          <w:szCs w:val="24"/>
        </w:rPr>
        <w:t xml:space="preserve"> </w:t>
      </w:r>
      <w:r w:rsidR="006A73B9" w:rsidRPr="00DA3E63">
        <w:rPr>
          <w:iCs/>
          <w:color w:val="000000"/>
          <w:szCs w:val="24"/>
        </w:rPr>
        <w:t>(</w:t>
      </w:r>
      <w:r w:rsidRPr="00DA3E63">
        <w:rPr>
          <w:iCs/>
          <w:color w:val="000000"/>
          <w:szCs w:val="24"/>
        </w:rPr>
        <w:t>Ende erstes Semester)</w:t>
      </w:r>
    </w:p>
    <w:p w14:paraId="3AFA5D14" w14:textId="323013B1" w:rsidR="00B4595C" w:rsidRPr="00DA3E63" w:rsidRDefault="00B4595C" w:rsidP="006A73B9">
      <w:pPr>
        <w:numPr>
          <w:ilvl w:val="0"/>
          <w:numId w:val="16"/>
        </w:numPr>
        <w:tabs>
          <w:tab w:val="clear" w:pos="964"/>
          <w:tab w:val="num" w:pos="360"/>
        </w:tabs>
        <w:rPr>
          <w:iCs/>
          <w:color w:val="000000"/>
          <w:szCs w:val="24"/>
        </w:rPr>
      </w:pPr>
      <w:r w:rsidRPr="00DA3E63">
        <w:rPr>
          <w:iCs/>
          <w:color w:val="000000"/>
          <w:szCs w:val="24"/>
        </w:rPr>
        <w:t>3.</w:t>
      </w:r>
      <w:r w:rsidRPr="00DA3E63">
        <w:rPr>
          <w:rFonts w:ascii="Tahoma" w:hAnsi="Tahoma" w:cs="Tahoma"/>
          <w:iCs/>
          <w:color w:val="000000"/>
          <w:szCs w:val="24"/>
        </w:rPr>
        <w:t>⁠</w:t>
      </w:r>
      <w:r w:rsidRPr="00DA3E63">
        <w:rPr>
          <w:iCs/>
          <w:color w:val="000000"/>
          <w:szCs w:val="24"/>
        </w:rPr>
        <w:t xml:space="preserve"> </w:t>
      </w:r>
      <w:r w:rsidRPr="00DA3E63">
        <w:rPr>
          <w:rFonts w:ascii="Tahoma" w:hAnsi="Tahoma" w:cs="Tahoma"/>
          <w:iCs/>
          <w:color w:val="000000"/>
          <w:szCs w:val="24"/>
        </w:rPr>
        <w:t>⁠</w:t>
      </w:r>
      <w:r w:rsidRPr="00DA3E63">
        <w:rPr>
          <w:iCs/>
          <w:color w:val="000000"/>
          <w:szCs w:val="24"/>
        </w:rPr>
        <w:t>Zwischenabgabe:</w:t>
      </w:r>
      <w:r w:rsidR="006A73B9" w:rsidRPr="00DA3E63">
        <w:rPr>
          <w:iCs/>
          <w:color w:val="000000"/>
          <w:szCs w:val="24"/>
        </w:rPr>
        <w:t xml:space="preserve"> Festlegen von Backend Technologien (</w:t>
      </w:r>
      <w:r w:rsidRPr="00DA3E63">
        <w:rPr>
          <w:iCs/>
          <w:color w:val="000000"/>
          <w:szCs w:val="24"/>
        </w:rPr>
        <w:t>Anfang des zweiten Semesters</w:t>
      </w:r>
      <w:r w:rsidR="006A73B9" w:rsidRPr="00DA3E63">
        <w:rPr>
          <w:iCs/>
          <w:color w:val="000000"/>
          <w:szCs w:val="24"/>
        </w:rPr>
        <w:t>)</w:t>
      </w:r>
    </w:p>
    <w:p w14:paraId="34408613" w14:textId="13E2E9F8" w:rsidR="00B4595C" w:rsidRPr="00DA3E63" w:rsidRDefault="00B4595C" w:rsidP="005F0166">
      <w:pPr>
        <w:numPr>
          <w:ilvl w:val="0"/>
          <w:numId w:val="16"/>
        </w:numPr>
        <w:tabs>
          <w:tab w:val="clear" w:pos="964"/>
          <w:tab w:val="num" w:pos="360"/>
        </w:tabs>
        <w:rPr>
          <w:iCs/>
          <w:color w:val="000000"/>
          <w:szCs w:val="24"/>
        </w:rPr>
      </w:pPr>
      <w:r w:rsidRPr="00DA3E63">
        <w:rPr>
          <w:iCs/>
          <w:color w:val="000000"/>
          <w:szCs w:val="24"/>
        </w:rPr>
        <w:t>4.</w:t>
      </w:r>
      <w:r w:rsidRPr="00DA3E63">
        <w:rPr>
          <w:rFonts w:ascii="Tahoma" w:hAnsi="Tahoma" w:cs="Tahoma"/>
          <w:iCs/>
          <w:color w:val="000000"/>
          <w:szCs w:val="24"/>
        </w:rPr>
        <w:t>⁠</w:t>
      </w:r>
      <w:r w:rsidRPr="00DA3E63">
        <w:rPr>
          <w:iCs/>
          <w:color w:val="000000"/>
          <w:szCs w:val="24"/>
        </w:rPr>
        <w:t xml:space="preserve"> Finale Abgabe Quellcode + Dokumentation</w:t>
      </w:r>
    </w:p>
    <w:p w14:paraId="686D3A4A" w14:textId="3A5A461C" w:rsidR="00774196" w:rsidRPr="00DA3E63" w:rsidRDefault="00530577" w:rsidP="005F0166">
      <w:pPr>
        <w:rPr>
          <w:iCs/>
          <w:color w:val="000000"/>
          <w:szCs w:val="24"/>
        </w:rPr>
      </w:pPr>
      <w:r w:rsidRPr="00DA3E63">
        <w:rPr>
          <w:iCs/>
          <w:color w:val="000000"/>
          <w:szCs w:val="24"/>
        </w:rPr>
        <w:t xml:space="preserve">Alle Zwischenstände müssen </w:t>
      </w:r>
      <w:r w:rsidR="005A5E5E" w:rsidRPr="00DA3E63">
        <w:rPr>
          <w:iCs/>
          <w:color w:val="000000"/>
          <w:szCs w:val="24"/>
        </w:rPr>
        <w:t>eine Woche</w:t>
      </w:r>
      <w:r w:rsidRPr="00DA3E63">
        <w:rPr>
          <w:iCs/>
          <w:color w:val="000000"/>
          <w:szCs w:val="24"/>
        </w:rPr>
        <w:t xml:space="preserve"> vor der festgelegten Abgabefrist fertiggestellt sein.</w:t>
      </w:r>
    </w:p>
    <w:p w14:paraId="41622411" w14:textId="47DD07E6" w:rsidR="0019363F" w:rsidRPr="005601D1" w:rsidRDefault="0019363F" w:rsidP="005F0166">
      <w:pPr>
        <w:rPr>
          <w:iCs/>
          <w:color w:val="000000"/>
          <w:szCs w:val="24"/>
        </w:rPr>
      </w:pPr>
    </w:p>
    <w:sectPr w:rsidR="0019363F" w:rsidRPr="005601D1" w:rsidSect="00E43491">
      <w:headerReference w:type="default" r:id="rId10"/>
      <w:footerReference w:type="default" r:id="rId11"/>
      <w:type w:val="continuous"/>
      <w:pgSz w:w="11906" w:h="16838" w:code="9"/>
      <w:pgMar w:top="1418" w:right="1134" w:bottom="567" w:left="1134" w:header="0" w:footer="17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216E5" w14:textId="77777777" w:rsidR="00AA6FB4" w:rsidRDefault="00AA6FB4">
      <w:r>
        <w:separator/>
      </w:r>
    </w:p>
    <w:p w14:paraId="16D54475" w14:textId="77777777" w:rsidR="00AA6FB4" w:rsidRDefault="00AA6FB4"/>
  </w:endnote>
  <w:endnote w:type="continuationSeparator" w:id="0">
    <w:p w14:paraId="10201024" w14:textId="77777777" w:rsidR="00AA6FB4" w:rsidRDefault="00AA6FB4">
      <w:r>
        <w:continuationSeparator/>
      </w:r>
    </w:p>
    <w:p w14:paraId="3917F2F8" w14:textId="77777777" w:rsidR="00AA6FB4" w:rsidRDefault="00AA6F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SansCorrespondence">
    <w:altName w:val="Calibri"/>
    <w:panose1 w:val="020B0502000000000000"/>
    <w:charset w:val="00"/>
    <w:family w:val="swiss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Pro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47D67" w14:textId="77777777" w:rsidR="003E47B1" w:rsidRPr="0051376F" w:rsidRDefault="00B14B33" w:rsidP="00B274FF">
    <w:pPr>
      <w:pStyle w:val="MAG-Fuzeile"/>
    </w:pPr>
    <w:r w:rsidRPr="003E3851">
      <w:rPr>
        <w:b/>
        <w:bCs/>
        <w:noProof/>
        <w:color w:val="FF000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F5B3FDB" wp14:editId="6AADAE8A">
              <wp:simplePos x="0" y="0"/>
              <wp:positionH relativeFrom="column">
                <wp:posOffset>-720090</wp:posOffset>
              </wp:positionH>
              <wp:positionV relativeFrom="paragraph">
                <wp:posOffset>2540</wp:posOffset>
              </wp:positionV>
              <wp:extent cx="7574280" cy="0"/>
              <wp:effectExtent l="0" t="0" r="2667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42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C076D2" id="Gerade Verbindung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7pt,.2pt" to="539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" strokecolor="black [3213]" strokeweight="1pt"/>
          </w:pict>
        </mc:Fallback>
      </mc:AlternateContent>
    </w:r>
    <w:r w:rsidR="003E3851" w:rsidRPr="003E3851">
      <w:rPr>
        <w:b/>
        <w:bCs/>
        <w:color w:val="FF0000"/>
      </w:rPr>
      <w:t>Titel</w:t>
    </w:r>
    <w:r w:rsidR="003E47B1" w:rsidRPr="0051376F">
      <w:tab/>
    </w:r>
    <w:r w:rsidR="000D6330" w:rsidRPr="0051376F">
      <w:fldChar w:fldCharType="begin"/>
    </w:r>
    <w:r w:rsidR="000D6330" w:rsidRPr="0051376F">
      <w:instrText xml:space="preserve"> PAGE </w:instrText>
    </w:r>
    <w:r w:rsidR="000D6330" w:rsidRPr="0051376F">
      <w:fldChar w:fldCharType="separate"/>
    </w:r>
    <w:r w:rsidR="00EA7DDF" w:rsidRPr="0051376F">
      <w:rPr>
        <w:noProof/>
      </w:rPr>
      <w:t>1</w:t>
    </w:r>
    <w:r w:rsidR="000D6330" w:rsidRPr="0051376F">
      <w:rPr>
        <w:noProof/>
      </w:rPr>
      <w:fldChar w:fldCharType="end"/>
    </w:r>
    <w:r w:rsidR="003E47B1" w:rsidRPr="0051376F">
      <w:t>/</w:t>
    </w:r>
    <w:r w:rsidR="00752A82">
      <w:fldChar w:fldCharType="begin"/>
    </w:r>
    <w:r w:rsidR="00752A82">
      <w:instrText xml:space="preserve"> NUMPAGES </w:instrText>
    </w:r>
    <w:r w:rsidR="00752A82">
      <w:fldChar w:fldCharType="separate"/>
    </w:r>
    <w:r w:rsidR="00EA7DDF" w:rsidRPr="0051376F">
      <w:rPr>
        <w:noProof/>
      </w:rPr>
      <w:t>1</w:t>
    </w:r>
    <w:r w:rsidR="00752A8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F7238" w14:textId="77777777" w:rsidR="00AA6FB4" w:rsidRDefault="00AA6FB4">
      <w:r>
        <w:separator/>
      </w:r>
    </w:p>
    <w:p w14:paraId="1EBD796E" w14:textId="77777777" w:rsidR="00AA6FB4" w:rsidRDefault="00AA6FB4"/>
  </w:footnote>
  <w:footnote w:type="continuationSeparator" w:id="0">
    <w:p w14:paraId="18573101" w14:textId="77777777" w:rsidR="00AA6FB4" w:rsidRDefault="00AA6FB4">
      <w:r>
        <w:continuationSeparator/>
      </w:r>
    </w:p>
    <w:p w14:paraId="63FFBDFD" w14:textId="77777777" w:rsidR="00AA6FB4" w:rsidRDefault="00AA6F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2A885" w14:textId="77777777" w:rsidR="003E47B1" w:rsidRPr="0019363F" w:rsidRDefault="0019363F" w:rsidP="0000017C">
    <w:pPr>
      <w:pStyle w:val="Titel"/>
      <w:tabs>
        <w:tab w:val="center" w:pos="4819"/>
      </w:tabs>
      <w:spacing w:before="360" w:after="0"/>
      <w:rPr>
        <w:smallCaps w:val="0"/>
      </w:rPr>
    </w:pPr>
    <w:bookmarkStart w:id="2" w:name="_Hlk155439746"/>
    <w:bookmarkStart w:id="3" w:name="_Hlk155439747"/>
    <w:r w:rsidRPr="0019363F">
      <w:rPr>
        <w:smallCaps w:val="0"/>
      </w:rPr>
      <w:t>Zieldefinition</w:t>
    </w:r>
    <w:r w:rsidR="0000017C">
      <w:rPr>
        <w:smallCaps w:val="0"/>
      </w:rPr>
      <w:tab/>
    </w:r>
  </w:p>
  <w:p w14:paraId="4D2800DC" w14:textId="40DFF1B8" w:rsidR="009A0E34" w:rsidRPr="00202A9D" w:rsidRDefault="00015CF4" w:rsidP="009A0E34">
    <w:pPr>
      <w:rPr>
        <w:rFonts w:ascii="Helvetica" w:hAnsi="Helvetica"/>
      </w:rPr>
    </w:pPr>
    <w:r w:rsidRPr="00202A9D">
      <w:rPr>
        <w:rFonts w:ascii="Helvetica" w:hAnsi="Helvetic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B42B25D" wp14:editId="08C16C0F">
              <wp:simplePos x="0" y="0"/>
              <wp:positionH relativeFrom="column">
                <wp:posOffset>-720090</wp:posOffset>
              </wp:positionH>
              <wp:positionV relativeFrom="paragraph">
                <wp:posOffset>320040</wp:posOffset>
              </wp:positionV>
              <wp:extent cx="7574280" cy="0"/>
              <wp:effectExtent l="0" t="0" r="2667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42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643A9D" id="Gerade Verbindung 3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7pt,25.2pt" to="539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" strokecolor="black [3213]" strokeweight="1pt"/>
          </w:pict>
        </mc:Fallback>
      </mc:AlternateContent>
    </w:r>
    <w:r w:rsidR="0019363F">
      <w:rPr>
        <w:rFonts w:ascii="Helvetica" w:hAnsi="Helvetica"/>
        <w:color w:val="FF0000"/>
      </w:rPr>
      <w:t>[</w:t>
    </w:r>
    <w:proofErr w:type="spellStart"/>
    <w:r w:rsidR="002F7C3D">
      <w:rPr>
        <w:rFonts w:ascii="Helvetica" w:hAnsi="Helvetica"/>
        <w:color w:val="FF0000"/>
      </w:rPr>
      <w:t>Ikna</w:t>
    </w:r>
    <w:proofErr w:type="spellEnd"/>
    <w:r w:rsidR="0019363F">
      <w:rPr>
        <w:rFonts w:ascii="Helvetica" w:hAnsi="Helvetica"/>
        <w:color w:val="FF0000"/>
      </w:rPr>
      <w:t>]</w: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94F85C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0A8652C"/>
    <w:multiLevelType w:val="multilevel"/>
    <w:tmpl w:val="46C0AA70"/>
    <w:lvl w:ilvl="0">
      <w:start w:val="1"/>
      <w:numFmt w:val="decimal"/>
      <w:lvlText w:val="%1"/>
      <w:lvlJc w:val="left"/>
      <w:pPr>
        <w:tabs>
          <w:tab w:val="num" w:pos="829"/>
        </w:tabs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3"/>
        </w:tabs>
        <w:ind w:left="97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1"/>
        </w:tabs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5"/>
        </w:tabs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3"/>
        </w:tabs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2" w15:restartNumberingAfterBreak="0">
    <w:nsid w:val="016D5D68"/>
    <w:multiLevelType w:val="hybridMultilevel"/>
    <w:tmpl w:val="FFFCF626"/>
    <w:lvl w:ilvl="0" w:tplc="8C74E55A">
      <w:start w:val="22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178EB"/>
    <w:multiLevelType w:val="hybridMultilevel"/>
    <w:tmpl w:val="69BE3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0BE1"/>
    <w:multiLevelType w:val="hybridMultilevel"/>
    <w:tmpl w:val="3FA2931E"/>
    <w:lvl w:ilvl="0" w:tplc="0CDEF652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22C38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1A76213"/>
    <w:multiLevelType w:val="multilevel"/>
    <w:tmpl w:val="D10AE65A"/>
    <w:lvl w:ilvl="0">
      <w:start w:val="1"/>
      <w:numFmt w:val="decimal"/>
      <w:lvlText w:val="%1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79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4"/>
        </w:tabs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58"/>
        </w:tabs>
        <w:ind w:left="165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2"/>
        </w:tabs>
        <w:ind w:left="18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46"/>
        </w:tabs>
        <w:ind w:left="194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0"/>
        </w:tabs>
        <w:ind w:left="209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4"/>
        </w:tabs>
        <w:ind w:left="22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78"/>
        </w:tabs>
        <w:ind w:left="2378" w:hanging="1584"/>
      </w:pPr>
      <w:rPr>
        <w:rFonts w:hint="default"/>
      </w:rPr>
    </w:lvl>
  </w:abstractNum>
  <w:abstractNum w:abstractNumId="7" w15:restartNumberingAfterBreak="0">
    <w:nsid w:val="1211552C"/>
    <w:multiLevelType w:val="hybridMultilevel"/>
    <w:tmpl w:val="0C0EF4E0"/>
    <w:lvl w:ilvl="0" w:tplc="92FC77A8">
      <w:start w:val="1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92BBC"/>
    <w:multiLevelType w:val="multilevel"/>
    <w:tmpl w:val="CCD8EE00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</w:rPr>
    </w:lvl>
    <w:lvl w:ilvl="1">
      <w:start w:val="1"/>
      <w:numFmt w:val="bullet"/>
      <w:lvlText w:val="»"/>
      <w:lvlJc w:val="left"/>
      <w:pPr>
        <w:tabs>
          <w:tab w:val="num" w:pos="1247"/>
        </w:tabs>
        <w:ind w:left="1247" w:hanging="283"/>
      </w:pPr>
      <w:rPr>
        <w:rFonts w:ascii="TheSansCorrespondence" w:hAnsi="TheSansCorrespondence" w:hint="default"/>
        <w:color w:val="279DC3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149B306A"/>
    <w:multiLevelType w:val="multilevel"/>
    <w:tmpl w:val="A7CE3888"/>
    <w:lvl w:ilvl="0">
      <w:start w:val="1"/>
      <w:numFmt w:val="decimal"/>
      <w:lvlText w:val="%1"/>
      <w:lvlJc w:val="left"/>
      <w:pPr>
        <w:tabs>
          <w:tab w:val="num" w:pos="829"/>
        </w:tabs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3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1"/>
        </w:tabs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5"/>
        </w:tabs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3"/>
        </w:tabs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10" w15:restartNumberingAfterBreak="0">
    <w:nsid w:val="156502DB"/>
    <w:multiLevelType w:val="multilevel"/>
    <w:tmpl w:val="6E0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2050D"/>
    <w:multiLevelType w:val="hybridMultilevel"/>
    <w:tmpl w:val="F1E6B2B8"/>
    <w:lvl w:ilvl="0" w:tplc="1D046C6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heSansCorrespondence" w:eastAsia="Times New Roman" w:hAnsi="TheSansCorrespondence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60012E"/>
    <w:multiLevelType w:val="multilevel"/>
    <w:tmpl w:val="A8680E86"/>
    <w:lvl w:ilvl="0">
      <w:start w:val="1"/>
      <w:numFmt w:val="decimal"/>
      <w:lvlText w:val="%1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39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1"/>
        </w:tabs>
        <w:ind w:left="32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9"/>
        </w:tabs>
        <w:ind w:left="3569" w:hanging="1584"/>
      </w:pPr>
      <w:rPr>
        <w:rFonts w:hint="default"/>
      </w:rPr>
    </w:lvl>
  </w:abstractNum>
  <w:abstractNum w:abstractNumId="13" w15:restartNumberingAfterBreak="0">
    <w:nsid w:val="19504366"/>
    <w:multiLevelType w:val="multilevel"/>
    <w:tmpl w:val="31C24FB4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0B515F"/>
    <w:multiLevelType w:val="multilevel"/>
    <w:tmpl w:val="D4EAA0A2"/>
    <w:lvl w:ilvl="0">
      <w:start w:val="1"/>
      <w:numFmt w:val="decimal"/>
      <w:pStyle w:val="MAG-berschrift1"/>
      <w:lvlText w:val="%1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1">
      <w:start w:val="1"/>
      <w:numFmt w:val="decimal"/>
      <w:pStyle w:val="MAG-berschrift2"/>
      <w:lvlText w:val="%1.%2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2">
      <w:start w:val="1"/>
      <w:numFmt w:val="decimal"/>
      <w:pStyle w:val="MAG-berschrift3"/>
      <w:lvlText w:val="%1.%2.%3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3">
      <w:start w:val="1"/>
      <w:numFmt w:val="decimal"/>
      <w:pStyle w:val="MAG-berschrift4"/>
      <w:lvlText w:val="%1.%2.%3.%4"/>
      <w:lvlJc w:val="left"/>
      <w:pPr>
        <w:tabs>
          <w:tab w:val="num" w:pos="1418"/>
        </w:tabs>
        <w:ind w:left="397" w:firstLine="0"/>
      </w:pPr>
      <w:rPr>
        <w:rFonts w:hint="default"/>
      </w:rPr>
    </w:lvl>
    <w:lvl w:ilvl="4">
      <w:start w:val="1"/>
      <w:numFmt w:val="decimal"/>
      <w:pStyle w:val="MAG-berschrift5"/>
      <w:lvlText w:val="%1.%2.%3.%4.%5"/>
      <w:lvlJc w:val="left"/>
      <w:pPr>
        <w:tabs>
          <w:tab w:val="num" w:pos="1418"/>
        </w:tabs>
        <w:ind w:left="39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1"/>
        </w:tabs>
        <w:ind w:left="32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9"/>
        </w:tabs>
        <w:ind w:left="3569" w:hanging="1584"/>
      </w:pPr>
      <w:rPr>
        <w:rFonts w:hint="default"/>
      </w:rPr>
    </w:lvl>
  </w:abstractNum>
  <w:abstractNum w:abstractNumId="15" w15:restartNumberingAfterBreak="0">
    <w:nsid w:val="1CB21743"/>
    <w:multiLevelType w:val="hybridMultilevel"/>
    <w:tmpl w:val="BD10ABD0"/>
    <w:lvl w:ilvl="0" w:tplc="BD6C598C">
      <w:start w:val="1"/>
      <w:numFmt w:val="bullet"/>
      <w:lvlText w:val="»"/>
      <w:lvlJc w:val="left"/>
      <w:pPr>
        <w:tabs>
          <w:tab w:val="num" w:pos="680"/>
        </w:tabs>
        <w:ind w:left="680" w:hanging="283"/>
      </w:pPr>
      <w:rPr>
        <w:rFonts w:ascii="TheSansCorrespondence" w:hAnsi="TheSansCorrespondence" w:hint="default"/>
        <w:color w:val="279DC3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1E4742C2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1D81F95"/>
    <w:multiLevelType w:val="hybridMultilevel"/>
    <w:tmpl w:val="D182E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B742C3"/>
    <w:multiLevelType w:val="hybridMultilevel"/>
    <w:tmpl w:val="F6825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F4738D"/>
    <w:multiLevelType w:val="hybridMultilevel"/>
    <w:tmpl w:val="308AA59E"/>
    <w:lvl w:ilvl="0" w:tplc="D93A3AC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yriadPro-Semibold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8F3B20"/>
    <w:multiLevelType w:val="multilevel"/>
    <w:tmpl w:val="2F72791A"/>
    <w:lvl w:ilvl="0">
      <w:start w:val="1"/>
      <w:numFmt w:val="decimal"/>
      <w:lvlText w:val="%1"/>
      <w:lvlJc w:val="left"/>
      <w:pPr>
        <w:tabs>
          <w:tab w:val="num" w:pos="964"/>
        </w:tabs>
        <w:ind w:left="794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11"/>
        </w:tabs>
        <w:ind w:left="19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55"/>
        </w:tabs>
        <w:ind w:left="205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99"/>
        </w:tabs>
        <w:ind w:left="219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3"/>
        </w:tabs>
        <w:ind w:left="234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87"/>
        </w:tabs>
        <w:ind w:left="248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1"/>
        </w:tabs>
        <w:ind w:left="26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75"/>
        </w:tabs>
        <w:ind w:left="2775" w:hanging="1584"/>
      </w:pPr>
      <w:rPr>
        <w:rFonts w:hint="default"/>
      </w:rPr>
    </w:lvl>
  </w:abstractNum>
  <w:abstractNum w:abstractNumId="21" w15:restartNumberingAfterBreak="0">
    <w:nsid w:val="2D3E5198"/>
    <w:multiLevelType w:val="hybridMultilevel"/>
    <w:tmpl w:val="109697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1D416B"/>
    <w:multiLevelType w:val="hybridMultilevel"/>
    <w:tmpl w:val="2CE0E966"/>
    <w:lvl w:ilvl="0" w:tplc="F6023CDC">
      <w:start w:val="1"/>
      <w:numFmt w:val="bullet"/>
      <w:pStyle w:val="MAG-Aufzhlung3"/>
      <w:lvlText w:val="o"/>
      <w:lvlJc w:val="left"/>
      <w:pPr>
        <w:ind w:left="2251" w:hanging="360"/>
      </w:pPr>
      <w:rPr>
        <w:rFonts w:ascii="Courier New" w:hAnsi="Courier New" w:hint="default"/>
        <w:color w:val="388F87"/>
      </w:rPr>
    </w:lvl>
    <w:lvl w:ilvl="1" w:tplc="0407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23" w15:restartNumberingAfterBreak="0">
    <w:nsid w:val="350D7C99"/>
    <w:multiLevelType w:val="hybridMultilevel"/>
    <w:tmpl w:val="6B9EFD90"/>
    <w:lvl w:ilvl="0" w:tplc="21B45634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8554A6"/>
    <w:multiLevelType w:val="multilevel"/>
    <w:tmpl w:val="6F2E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E236FC"/>
    <w:multiLevelType w:val="multilevel"/>
    <w:tmpl w:val="6396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3B1939"/>
    <w:multiLevelType w:val="hybridMultilevel"/>
    <w:tmpl w:val="BCC8DF46"/>
    <w:lvl w:ilvl="0" w:tplc="BA54C2F8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8955A4"/>
    <w:multiLevelType w:val="multilevel"/>
    <w:tmpl w:val="551A2B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8" w15:restartNumberingAfterBreak="0">
    <w:nsid w:val="45E40154"/>
    <w:multiLevelType w:val="hybridMultilevel"/>
    <w:tmpl w:val="31C24FB4"/>
    <w:lvl w:ilvl="0" w:tplc="3CCA696A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259A8"/>
    <w:multiLevelType w:val="hybridMultilevel"/>
    <w:tmpl w:val="85F8F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BD2D58"/>
    <w:multiLevelType w:val="hybridMultilevel"/>
    <w:tmpl w:val="2D2EA018"/>
    <w:lvl w:ilvl="0" w:tplc="0B8C4624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22DC3"/>
    <w:multiLevelType w:val="multilevel"/>
    <w:tmpl w:val="915634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2" w15:restartNumberingAfterBreak="0">
    <w:nsid w:val="508968AF"/>
    <w:multiLevelType w:val="hybridMultilevel"/>
    <w:tmpl w:val="76C24D44"/>
    <w:lvl w:ilvl="0" w:tplc="317AA05C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040AD"/>
    <w:multiLevelType w:val="hybridMultilevel"/>
    <w:tmpl w:val="8A8225A6"/>
    <w:lvl w:ilvl="0" w:tplc="616CECF8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C17458"/>
    <w:multiLevelType w:val="multilevel"/>
    <w:tmpl w:val="CCD8EE00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</w:rPr>
    </w:lvl>
    <w:lvl w:ilvl="1">
      <w:start w:val="1"/>
      <w:numFmt w:val="bullet"/>
      <w:lvlText w:val="»"/>
      <w:lvlJc w:val="left"/>
      <w:pPr>
        <w:tabs>
          <w:tab w:val="num" w:pos="1247"/>
        </w:tabs>
        <w:ind w:left="1247" w:hanging="283"/>
      </w:pPr>
      <w:rPr>
        <w:rFonts w:ascii="TheSansCorrespondence" w:hAnsi="TheSansCorrespondence" w:hint="default"/>
        <w:color w:val="279DC3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4A751F4"/>
    <w:multiLevelType w:val="multilevel"/>
    <w:tmpl w:val="34504832"/>
    <w:lvl w:ilvl="0">
      <w:start w:val="1"/>
      <w:numFmt w:val="decimal"/>
      <w:lvlText w:val="%1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1"/>
        </w:tabs>
        <w:ind w:left="32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9"/>
        </w:tabs>
        <w:ind w:left="3569" w:hanging="1584"/>
      </w:pPr>
      <w:rPr>
        <w:rFonts w:hint="default"/>
      </w:rPr>
    </w:lvl>
  </w:abstractNum>
  <w:abstractNum w:abstractNumId="36" w15:restartNumberingAfterBreak="0">
    <w:nsid w:val="55B9542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574955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5B121DB3"/>
    <w:multiLevelType w:val="hybridMultilevel"/>
    <w:tmpl w:val="BA32B85E"/>
    <w:lvl w:ilvl="0" w:tplc="42EA8C9C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346B56"/>
    <w:multiLevelType w:val="hybridMultilevel"/>
    <w:tmpl w:val="244E4B34"/>
    <w:lvl w:ilvl="0" w:tplc="6038A26A">
      <w:start w:val="1"/>
      <w:numFmt w:val="bullet"/>
      <w:pStyle w:val="MAG-Aufzhlung1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388F87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EE210B"/>
    <w:multiLevelType w:val="hybridMultilevel"/>
    <w:tmpl w:val="AF2EE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CE228E"/>
    <w:multiLevelType w:val="hybridMultilevel"/>
    <w:tmpl w:val="AA06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B1728"/>
    <w:multiLevelType w:val="hybridMultilevel"/>
    <w:tmpl w:val="43B26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A6DEF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92B389C"/>
    <w:multiLevelType w:val="hybridMultilevel"/>
    <w:tmpl w:val="1F184068"/>
    <w:lvl w:ilvl="0" w:tplc="3ADA324A">
      <w:start w:val="1"/>
      <w:numFmt w:val="bullet"/>
      <w:pStyle w:val="MAG-Aufzhlung2"/>
      <w:lvlText w:val="»"/>
      <w:lvlJc w:val="left"/>
      <w:pPr>
        <w:tabs>
          <w:tab w:val="num" w:pos="1247"/>
        </w:tabs>
        <w:ind w:left="1247" w:hanging="283"/>
      </w:pPr>
      <w:rPr>
        <w:rFonts w:ascii="TheSansCorrespondence" w:hAnsi="TheSansCorrespondence" w:hint="default"/>
        <w:color w:val="388F87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C37A2"/>
    <w:multiLevelType w:val="hybridMultilevel"/>
    <w:tmpl w:val="1D327B72"/>
    <w:lvl w:ilvl="0" w:tplc="BA54C2F8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206E6"/>
    <w:multiLevelType w:val="hybridMultilevel"/>
    <w:tmpl w:val="34BEBCA2"/>
    <w:lvl w:ilvl="0" w:tplc="BA54C2F8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730493">
    <w:abstractNumId w:val="0"/>
  </w:num>
  <w:num w:numId="2" w16cid:durableId="1753969617">
    <w:abstractNumId w:val="1"/>
  </w:num>
  <w:num w:numId="3" w16cid:durableId="1866284546">
    <w:abstractNumId w:val="9"/>
  </w:num>
  <w:num w:numId="4" w16cid:durableId="2076778908">
    <w:abstractNumId w:val="6"/>
  </w:num>
  <w:num w:numId="5" w16cid:durableId="72120288">
    <w:abstractNumId w:val="20"/>
  </w:num>
  <w:num w:numId="6" w16cid:durableId="140466986">
    <w:abstractNumId w:val="14"/>
  </w:num>
  <w:num w:numId="7" w16cid:durableId="1019086305">
    <w:abstractNumId w:val="35"/>
  </w:num>
  <w:num w:numId="8" w16cid:durableId="608699896">
    <w:abstractNumId w:val="12"/>
  </w:num>
  <w:num w:numId="9" w16cid:durableId="799999580">
    <w:abstractNumId w:val="15"/>
  </w:num>
  <w:num w:numId="10" w16cid:durableId="1800491040">
    <w:abstractNumId w:val="5"/>
  </w:num>
  <w:num w:numId="11" w16cid:durableId="508176614">
    <w:abstractNumId w:val="37"/>
  </w:num>
  <w:num w:numId="12" w16cid:durableId="965967022">
    <w:abstractNumId w:val="28"/>
  </w:num>
  <w:num w:numId="13" w16cid:durableId="797650450">
    <w:abstractNumId w:val="13"/>
  </w:num>
  <w:num w:numId="14" w16cid:durableId="536897487">
    <w:abstractNumId w:val="8"/>
  </w:num>
  <w:num w:numId="15" w16cid:durableId="269050936">
    <w:abstractNumId w:val="34"/>
  </w:num>
  <w:num w:numId="16" w16cid:durableId="1744988414">
    <w:abstractNumId w:val="39"/>
  </w:num>
  <w:num w:numId="17" w16cid:durableId="532614518">
    <w:abstractNumId w:val="44"/>
  </w:num>
  <w:num w:numId="18" w16cid:durableId="1397166809">
    <w:abstractNumId w:val="11"/>
  </w:num>
  <w:num w:numId="19" w16cid:durableId="1651715830">
    <w:abstractNumId w:val="36"/>
  </w:num>
  <w:num w:numId="20" w16cid:durableId="498735305">
    <w:abstractNumId w:val="43"/>
  </w:num>
  <w:num w:numId="21" w16cid:durableId="1565676137">
    <w:abstractNumId w:val="16"/>
  </w:num>
  <w:num w:numId="22" w16cid:durableId="1012994586">
    <w:abstractNumId w:val="14"/>
  </w:num>
  <w:num w:numId="23" w16cid:durableId="812870700">
    <w:abstractNumId w:val="22"/>
  </w:num>
  <w:num w:numId="24" w16cid:durableId="1984460341">
    <w:abstractNumId w:val="40"/>
  </w:num>
  <w:num w:numId="25" w16cid:durableId="1852601217">
    <w:abstractNumId w:val="29"/>
  </w:num>
  <w:num w:numId="26" w16cid:durableId="707334269">
    <w:abstractNumId w:val="42"/>
  </w:num>
  <w:num w:numId="27" w16cid:durableId="1582524315">
    <w:abstractNumId w:val="17"/>
  </w:num>
  <w:num w:numId="28" w16cid:durableId="198517516">
    <w:abstractNumId w:val="27"/>
  </w:num>
  <w:num w:numId="29" w16cid:durableId="1554996331">
    <w:abstractNumId w:val="31"/>
  </w:num>
  <w:num w:numId="30" w16cid:durableId="1648046784">
    <w:abstractNumId w:val="41"/>
  </w:num>
  <w:num w:numId="31" w16cid:durableId="1314094363">
    <w:abstractNumId w:val="3"/>
  </w:num>
  <w:num w:numId="32" w16cid:durableId="821653685">
    <w:abstractNumId w:val="18"/>
  </w:num>
  <w:num w:numId="33" w16cid:durableId="1897546014">
    <w:abstractNumId w:val="21"/>
  </w:num>
  <w:num w:numId="34" w16cid:durableId="1732386744">
    <w:abstractNumId w:val="32"/>
  </w:num>
  <w:num w:numId="35" w16cid:durableId="40906761">
    <w:abstractNumId w:val="2"/>
  </w:num>
  <w:num w:numId="36" w16cid:durableId="545260830">
    <w:abstractNumId w:val="38"/>
  </w:num>
  <w:num w:numId="37" w16cid:durableId="2017268996">
    <w:abstractNumId w:val="46"/>
  </w:num>
  <w:num w:numId="38" w16cid:durableId="639311549">
    <w:abstractNumId w:val="26"/>
  </w:num>
  <w:num w:numId="39" w16cid:durableId="1189878568">
    <w:abstractNumId w:val="45"/>
  </w:num>
  <w:num w:numId="40" w16cid:durableId="1343359574">
    <w:abstractNumId w:val="23"/>
  </w:num>
  <w:num w:numId="41" w16cid:durableId="206724345">
    <w:abstractNumId w:val="4"/>
  </w:num>
  <w:num w:numId="42" w16cid:durableId="254679490">
    <w:abstractNumId w:val="33"/>
  </w:num>
  <w:num w:numId="43" w16cid:durableId="1957831137">
    <w:abstractNumId w:val="7"/>
  </w:num>
  <w:num w:numId="44" w16cid:durableId="1724328193">
    <w:abstractNumId w:val="30"/>
  </w:num>
  <w:num w:numId="45" w16cid:durableId="512109647">
    <w:abstractNumId w:val="19"/>
  </w:num>
  <w:num w:numId="46" w16cid:durableId="822619318">
    <w:abstractNumId w:val="24"/>
  </w:num>
  <w:num w:numId="47" w16cid:durableId="1178498287">
    <w:abstractNumId w:val="10"/>
  </w:num>
  <w:num w:numId="48" w16cid:durableId="71836410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3D"/>
    <w:rsid w:val="0000017C"/>
    <w:rsid w:val="0000403A"/>
    <w:rsid w:val="00004C5C"/>
    <w:rsid w:val="00014F21"/>
    <w:rsid w:val="00015497"/>
    <w:rsid w:val="00015CF4"/>
    <w:rsid w:val="00020EA7"/>
    <w:rsid w:val="000226CD"/>
    <w:rsid w:val="000300D0"/>
    <w:rsid w:val="00034B1D"/>
    <w:rsid w:val="00040455"/>
    <w:rsid w:val="000436EC"/>
    <w:rsid w:val="00046A1A"/>
    <w:rsid w:val="00054400"/>
    <w:rsid w:val="0006117C"/>
    <w:rsid w:val="0006262B"/>
    <w:rsid w:val="00077941"/>
    <w:rsid w:val="00094D7F"/>
    <w:rsid w:val="00097FB3"/>
    <w:rsid w:val="000B4F9E"/>
    <w:rsid w:val="000B7973"/>
    <w:rsid w:val="000B7979"/>
    <w:rsid w:val="000C04BD"/>
    <w:rsid w:val="000C177D"/>
    <w:rsid w:val="000C44D1"/>
    <w:rsid w:val="000C44F2"/>
    <w:rsid w:val="000D6330"/>
    <w:rsid w:val="000D7676"/>
    <w:rsid w:val="000E397F"/>
    <w:rsid w:val="000E461B"/>
    <w:rsid w:val="000F1326"/>
    <w:rsid w:val="000F4FB3"/>
    <w:rsid w:val="0011684E"/>
    <w:rsid w:val="001651D7"/>
    <w:rsid w:val="00174704"/>
    <w:rsid w:val="001857D4"/>
    <w:rsid w:val="0019363F"/>
    <w:rsid w:val="0019532C"/>
    <w:rsid w:val="00197331"/>
    <w:rsid w:val="001E79EA"/>
    <w:rsid w:val="00202A9D"/>
    <w:rsid w:val="00205AA1"/>
    <w:rsid w:val="002104EA"/>
    <w:rsid w:val="00226CCF"/>
    <w:rsid w:val="002307B9"/>
    <w:rsid w:val="0023388B"/>
    <w:rsid w:val="00234827"/>
    <w:rsid w:val="002429F0"/>
    <w:rsid w:val="00254392"/>
    <w:rsid w:val="002B5EFC"/>
    <w:rsid w:val="002D7B02"/>
    <w:rsid w:val="002E656E"/>
    <w:rsid w:val="002E717E"/>
    <w:rsid w:val="002E7243"/>
    <w:rsid w:val="002F33EF"/>
    <w:rsid w:val="002F7C3D"/>
    <w:rsid w:val="00300227"/>
    <w:rsid w:val="00304E36"/>
    <w:rsid w:val="00313B52"/>
    <w:rsid w:val="00315AF5"/>
    <w:rsid w:val="00327D14"/>
    <w:rsid w:val="00357D15"/>
    <w:rsid w:val="00361424"/>
    <w:rsid w:val="00367372"/>
    <w:rsid w:val="003816D1"/>
    <w:rsid w:val="00382C3F"/>
    <w:rsid w:val="00385A09"/>
    <w:rsid w:val="003973C1"/>
    <w:rsid w:val="003C19EB"/>
    <w:rsid w:val="003C1CC4"/>
    <w:rsid w:val="003E3851"/>
    <w:rsid w:val="003E47B1"/>
    <w:rsid w:val="00405095"/>
    <w:rsid w:val="00413992"/>
    <w:rsid w:val="0042510B"/>
    <w:rsid w:val="0043705D"/>
    <w:rsid w:val="0046043E"/>
    <w:rsid w:val="0047372D"/>
    <w:rsid w:val="004865DA"/>
    <w:rsid w:val="00486C08"/>
    <w:rsid w:val="00491CB9"/>
    <w:rsid w:val="00493B71"/>
    <w:rsid w:val="00493B7B"/>
    <w:rsid w:val="00494EEA"/>
    <w:rsid w:val="004A2190"/>
    <w:rsid w:val="004C365F"/>
    <w:rsid w:val="004D3660"/>
    <w:rsid w:val="004E25DC"/>
    <w:rsid w:val="004F187B"/>
    <w:rsid w:val="004F6D11"/>
    <w:rsid w:val="00500BDA"/>
    <w:rsid w:val="00504F52"/>
    <w:rsid w:val="005078A5"/>
    <w:rsid w:val="00511D99"/>
    <w:rsid w:val="0051337E"/>
    <w:rsid w:val="0051376F"/>
    <w:rsid w:val="00514F9B"/>
    <w:rsid w:val="005160A0"/>
    <w:rsid w:val="00517838"/>
    <w:rsid w:val="00521F6E"/>
    <w:rsid w:val="00524993"/>
    <w:rsid w:val="005302DD"/>
    <w:rsid w:val="00530577"/>
    <w:rsid w:val="0053531F"/>
    <w:rsid w:val="005601D1"/>
    <w:rsid w:val="00571A44"/>
    <w:rsid w:val="00574898"/>
    <w:rsid w:val="00575F90"/>
    <w:rsid w:val="005777B5"/>
    <w:rsid w:val="00581B66"/>
    <w:rsid w:val="005912F7"/>
    <w:rsid w:val="00592E84"/>
    <w:rsid w:val="00593B06"/>
    <w:rsid w:val="00597F15"/>
    <w:rsid w:val="005A5E5E"/>
    <w:rsid w:val="005A7B13"/>
    <w:rsid w:val="005B24D4"/>
    <w:rsid w:val="005B75B4"/>
    <w:rsid w:val="005C2E67"/>
    <w:rsid w:val="005C5F22"/>
    <w:rsid w:val="005D0179"/>
    <w:rsid w:val="005D069D"/>
    <w:rsid w:val="005E1117"/>
    <w:rsid w:val="005E7700"/>
    <w:rsid w:val="005F0166"/>
    <w:rsid w:val="006056E0"/>
    <w:rsid w:val="006552F6"/>
    <w:rsid w:val="00665F73"/>
    <w:rsid w:val="006723BB"/>
    <w:rsid w:val="0067596D"/>
    <w:rsid w:val="0067767B"/>
    <w:rsid w:val="006853F5"/>
    <w:rsid w:val="00692A73"/>
    <w:rsid w:val="006A73B9"/>
    <w:rsid w:val="006B176B"/>
    <w:rsid w:val="006D170B"/>
    <w:rsid w:val="006D7003"/>
    <w:rsid w:val="006F589A"/>
    <w:rsid w:val="00716E6A"/>
    <w:rsid w:val="0073082F"/>
    <w:rsid w:val="00731B50"/>
    <w:rsid w:val="0074564F"/>
    <w:rsid w:val="00752A82"/>
    <w:rsid w:val="00760805"/>
    <w:rsid w:val="00770A77"/>
    <w:rsid w:val="00774196"/>
    <w:rsid w:val="00781761"/>
    <w:rsid w:val="00782FC8"/>
    <w:rsid w:val="00791254"/>
    <w:rsid w:val="0079659A"/>
    <w:rsid w:val="007A6179"/>
    <w:rsid w:val="007B5C3C"/>
    <w:rsid w:val="007C2BF1"/>
    <w:rsid w:val="007C3446"/>
    <w:rsid w:val="007C7292"/>
    <w:rsid w:val="007E5717"/>
    <w:rsid w:val="007E64D7"/>
    <w:rsid w:val="007F54D6"/>
    <w:rsid w:val="008025ED"/>
    <w:rsid w:val="008034E3"/>
    <w:rsid w:val="008052DD"/>
    <w:rsid w:val="00813F32"/>
    <w:rsid w:val="00815E6E"/>
    <w:rsid w:val="00836F0B"/>
    <w:rsid w:val="00840275"/>
    <w:rsid w:val="008410B1"/>
    <w:rsid w:val="00856B40"/>
    <w:rsid w:val="00877794"/>
    <w:rsid w:val="008955F3"/>
    <w:rsid w:val="00896663"/>
    <w:rsid w:val="008A088A"/>
    <w:rsid w:val="008B471C"/>
    <w:rsid w:val="008B5520"/>
    <w:rsid w:val="008C1173"/>
    <w:rsid w:val="008C31E9"/>
    <w:rsid w:val="008E14F9"/>
    <w:rsid w:val="00926DF2"/>
    <w:rsid w:val="009334A7"/>
    <w:rsid w:val="009369DD"/>
    <w:rsid w:val="00940F44"/>
    <w:rsid w:val="00941E64"/>
    <w:rsid w:val="00964BDF"/>
    <w:rsid w:val="0097791A"/>
    <w:rsid w:val="0099076A"/>
    <w:rsid w:val="00996FD1"/>
    <w:rsid w:val="009A0E34"/>
    <w:rsid w:val="009A3053"/>
    <w:rsid w:val="009A5201"/>
    <w:rsid w:val="009C76A1"/>
    <w:rsid w:val="009E5E24"/>
    <w:rsid w:val="009F1ED1"/>
    <w:rsid w:val="00A44B19"/>
    <w:rsid w:val="00A600B9"/>
    <w:rsid w:val="00A63977"/>
    <w:rsid w:val="00A70178"/>
    <w:rsid w:val="00A72C49"/>
    <w:rsid w:val="00A7504A"/>
    <w:rsid w:val="00A92057"/>
    <w:rsid w:val="00A95B13"/>
    <w:rsid w:val="00A97537"/>
    <w:rsid w:val="00AA57D3"/>
    <w:rsid w:val="00AA6FB4"/>
    <w:rsid w:val="00AB296A"/>
    <w:rsid w:val="00AC185F"/>
    <w:rsid w:val="00AD4A93"/>
    <w:rsid w:val="00AD4E64"/>
    <w:rsid w:val="00AD5544"/>
    <w:rsid w:val="00AE0ABA"/>
    <w:rsid w:val="00AE24CC"/>
    <w:rsid w:val="00AE3C38"/>
    <w:rsid w:val="00AE5966"/>
    <w:rsid w:val="00AF3F4A"/>
    <w:rsid w:val="00B14B33"/>
    <w:rsid w:val="00B274FF"/>
    <w:rsid w:val="00B42BB7"/>
    <w:rsid w:val="00B42BD2"/>
    <w:rsid w:val="00B4595C"/>
    <w:rsid w:val="00B611A9"/>
    <w:rsid w:val="00B6414D"/>
    <w:rsid w:val="00B673D6"/>
    <w:rsid w:val="00B7115F"/>
    <w:rsid w:val="00B84761"/>
    <w:rsid w:val="00B93041"/>
    <w:rsid w:val="00B932D8"/>
    <w:rsid w:val="00B94329"/>
    <w:rsid w:val="00B97764"/>
    <w:rsid w:val="00BA60E9"/>
    <w:rsid w:val="00BC14CB"/>
    <w:rsid w:val="00BD6AF1"/>
    <w:rsid w:val="00BE3D0B"/>
    <w:rsid w:val="00C00C2B"/>
    <w:rsid w:val="00C16A12"/>
    <w:rsid w:val="00C25C5B"/>
    <w:rsid w:val="00C305B8"/>
    <w:rsid w:val="00C40C09"/>
    <w:rsid w:val="00C47731"/>
    <w:rsid w:val="00C51728"/>
    <w:rsid w:val="00C71F6D"/>
    <w:rsid w:val="00C755CF"/>
    <w:rsid w:val="00C762DE"/>
    <w:rsid w:val="00C82B04"/>
    <w:rsid w:val="00C83066"/>
    <w:rsid w:val="00C97CF4"/>
    <w:rsid w:val="00CD5855"/>
    <w:rsid w:val="00CD64B0"/>
    <w:rsid w:val="00CE66B9"/>
    <w:rsid w:val="00CF6FD1"/>
    <w:rsid w:val="00D009A5"/>
    <w:rsid w:val="00D23EE3"/>
    <w:rsid w:val="00D34F1B"/>
    <w:rsid w:val="00D609D6"/>
    <w:rsid w:val="00D62CFC"/>
    <w:rsid w:val="00D73DE8"/>
    <w:rsid w:val="00D77EBD"/>
    <w:rsid w:val="00DA196E"/>
    <w:rsid w:val="00DA3A68"/>
    <w:rsid w:val="00DA3C8B"/>
    <w:rsid w:val="00DA3E63"/>
    <w:rsid w:val="00DA46FA"/>
    <w:rsid w:val="00DB77A8"/>
    <w:rsid w:val="00DB782C"/>
    <w:rsid w:val="00DC2E24"/>
    <w:rsid w:val="00DD1804"/>
    <w:rsid w:val="00DD2B5D"/>
    <w:rsid w:val="00DD66D8"/>
    <w:rsid w:val="00DE6BC2"/>
    <w:rsid w:val="00DF37AC"/>
    <w:rsid w:val="00E05388"/>
    <w:rsid w:val="00E06F88"/>
    <w:rsid w:val="00E166A7"/>
    <w:rsid w:val="00E20325"/>
    <w:rsid w:val="00E232CC"/>
    <w:rsid w:val="00E316FC"/>
    <w:rsid w:val="00E43491"/>
    <w:rsid w:val="00E4572A"/>
    <w:rsid w:val="00E506FF"/>
    <w:rsid w:val="00E54E6F"/>
    <w:rsid w:val="00E6322C"/>
    <w:rsid w:val="00E66B03"/>
    <w:rsid w:val="00EA7DDF"/>
    <w:rsid w:val="00EB45C4"/>
    <w:rsid w:val="00EB5B63"/>
    <w:rsid w:val="00EC2661"/>
    <w:rsid w:val="00ED4A04"/>
    <w:rsid w:val="00EE3069"/>
    <w:rsid w:val="00EF0713"/>
    <w:rsid w:val="00EF365A"/>
    <w:rsid w:val="00EF481B"/>
    <w:rsid w:val="00EF553F"/>
    <w:rsid w:val="00F01122"/>
    <w:rsid w:val="00F16935"/>
    <w:rsid w:val="00F171D4"/>
    <w:rsid w:val="00F23459"/>
    <w:rsid w:val="00F23836"/>
    <w:rsid w:val="00F34929"/>
    <w:rsid w:val="00F35F77"/>
    <w:rsid w:val="00F46E07"/>
    <w:rsid w:val="00F47839"/>
    <w:rsid w:val="00F83F24"/>
    <w:rsid w:val="00F94CAA"/>
    <w:rsid w:val="00F95F73"/>
    <w:rsid w:val="00FA231E"/>
    <w:rsid w:val="00FA7CB3"/>
    <w:rsid w:val="00FB2541"/>
    <w:rsid w:val="00FB616F"/>
    <w:rsid w:val="00FE633F"/>
    <w:rsid w:val="00FF019F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541C0E"/>
  <w15:docId w15:val="{2CB9B92C-68B6-423D-9919-D142AB38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9363F"/>
    <w:pPr>
      <w:spacing w:after="160" w:line="259" w:lineRule="auto"/>
    </w:pPr>
    <w:rPr>
      <w:rFonts w:asciiTheme="minorHAnsi" w:eastAsiaTheme="minorHAnsi" w:hAnsiTheme="minorHAnsi" w:cstheme="minorBidi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F016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aliases w:val="Überschrift 2MAG,Überschrift 2MAG1"/>
    <w:basedOn w:val="Standard"/>
    <w:next w:val="Standard"/>
    <w:link w:val="berschrift2Zchn"/>
    <w:uiPriority w:val="9"/>
    <w:unhideWhenUsed/>
    <w:qFormat/>
    <w:rsid w:val="005F016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016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F016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F016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F016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F016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F016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F016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G-Aufzhlung1">
    <w:name w:val="MAG-Aufzählung 1"/>
    <w:basedOn w:val="MAG-Flietext"/>
    <w:next w:val="MAG-Flietext"/>
    <w:rsid w:val="00F46E07"/>
    <w:pPr>
      <w:numPr>
        <w:numId w:val="16"/>
      </w:numPr>
      <w:spacing w:before="120"/>
    </w:pPr>
  </w:style>
  <w:style w:type="paragraph" w:customStyle="1" w:styleId="MAG-DokTitel">
    <w:name w:val="MAG-DokTitel"/>
    <w:basedOn w:val="MAG-Flietext"/>
    <w:rsid w:val="0006262B"/>
    <w:pPr>
      <w:spacing w:before="120"/>
      <w:ind w:left="0"/>
    </w:pPr>
    <w:rPr>
      <w:color w:val="FFFFFF"/>
      <w:spacing w:val="22"/>
      <w:sz w:val="48"/>
      <w:szCs w:val="48"/>
    </w:rPr>
  </w:style>
  <w:style w:type="paragraph" w:customStyle="1" w:styleId="MAG-Kopfzeile">
    <w:name w:val="MAG-Kopfzeile"/>
    <w:basedOn w:val="MAG-Flietext"/>
    <w:rsid w:val="00CF6FD1"/>
    <w:pPr>
      <w:spacing w:before="600"/>
      <w:ind w:left="0"/>
    </w:pPr>
    <w:rPr>
      <w:sz w:val="24"/>
    </w:rPr>
  </w:style>
  <w:style w:type="table" w:styleId="Tabellenraster">
    <w:name w:val="Table Grid"/>
    <w:basedOn w:val="NormaleTabelle"/>
    <w:rsid w:val="00197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G-Fuzeile">
    <w:name w:val="MAG-Fußzeile"/>
    <w:basedOn w:val="Standard"/>
    <w:rsid w:val="00E20325"/>
    <w:pPr>
      <w:tabs>
        <w:tab w:val="right" w:pos="9628"/>
      </w:tabs>
      <w:spacing w:before="480"/>
    </w:pPr>
    <w:rPr>
      <w:sz w:val="18"/>
    </w:rPr>
  </w:style>
  <w:style w:type="character" w:styleId="Seitenzahl">
    <w:name w:val="page number"/>
    <w:basedOn w:val="Absatz-Standardschriftart"/>
    <w:rsid w:val="008C1173"/>
  </w:style>
  <w:style w:type="paragraph" w:customStyle="1" w:styleId="MAG-DokTyp">
    <w:name w:val="MAG-DokTyp"/>
    <w:basedOn w:val="MAG-Flietext"/>
    <w:rsid w:val="00CF6FD1"/>
    <w:pPr>
      <w:spacing w:before="120"/>
      <w:ind w:left="0"/>
    </w:pPr>
    <w:rPr>
      <w:spacing w:val="22"/>
      <w:sz w:val="48"/>
      <w:szCs w:val="48"/>
    </w:rPr>
  </w:style>
  <w:style w:type="paragraph" w:styleId="Verzeichnis1">
    <w:name w:val="toc 1"/>
    <w:basedOn w:val="MAG-Flietext"/>
    <w:next w:val="MAG-Flietext"/>
    <w:autoRedefine/>
    <w:semiHidden/>
    <w:rsid w:val="00F34929"/>
    <w:pPr>
      <w:tabs>
        <w:tab w:val="left" w:pos="794"/>
        <w:tab w:val="right" w:leader="dot" w:pos="9628"/>
      </w:tabs>
      <w:spacing w:before="60" w:after="60"/>
    </w:pPr>
    <w:rPr>
      <w:b/>
      <w:sz w:val="24"/>
    </w:rPr>
  </w:style>
  <w:style w:type="paragraph" w:customStyle="1" w:styleId="MAG-Abteilung">
    <w:name w:val="MAG-Abteilung"/>
    <w:basedOn w:val="MAG-Flietext"/>
    <w:link w:val="MAG-AbteilungZchn"/>
    <w:rsid w:val="00CF6FD1"/>
    <w:pPr>
      <w:ind w:left="0"/>
    </w:pPr>
    <w:rPr>
      <w:sz w:val="24"/>
    </w:rPr>
  </w:style>
  <w:style w:type="paragraph" w:customStyle="1" w:styleId="MAG-Aufzhlung2">
    <w:name w:val="MAG-Aufzählung 2"/>
    <w:basedOn w:val="MAG-Flietext"/>
    <w:next w:val="MAG-Flietext"/>
    <w:rsid w:val="00F46E07"/>
    <w:pPr>
      <w:numPr>
        <w:numId w:val="17"/>
      </w:numPr>
      <w:spacing w:before="120"/>
    </w:pPr>
  </w:style>
  <w:style w:type="character" w:customStyle="1" w:styleId="MAG-AbteilungZchn">
    <w:name w:val="MAG-Abteilung Zchn"/>
    <w:basedOn w:val="Absatz-Standardschriftart"/>
    <w:link w:val="MAG-Abteilung"/>
    <w:rsid w:val="00CF6FD1"/>
    <w:rPr>
      <w:rFonts w:ascii="TheSansCorrespondence" w:hAnsi="TheSansCorrespondence"/>
      <w:sz w:val="24"/>
      <w:szCs w:val="24"/>
      <w:lang w:val="de-DE" w:eastAsia="de-DE" w:bidi="ar-SA"/>
    </w:rPr>
  </w:style>
  <w:style w:type="paragraph" w:styleId="Sprechblasentext">
    <w:name w:val="Balloon Text"/>
    <w:basedOn w:val="Standard"/>
    <w:semiHidden/>
    <w:rsid w:val="00581B66"/>
    <w:rPr>
      <w:rFonts w:ascii="Tahoma" w:hAnsi="Tahoma" w:cs="Tahoma"/>
      <w:sz w:val="16"/>
      <w:szCs w:val="16"/>
    </w:rPr>
  </w:style>
  <w:style w:type="paragraph" w:customStyle="1" w:styleId="MAG-berschrift1">
    <w:name w:val="MAG-Überschrift 1"/>
    <w:basedOn w:val="MAG-Flietext"/>
    <w:next w:val="MAG-Flietext"/>
    <w:rsid w:val="0023388B"/>
    <w:pPr>
      <w:numPr>
        <w:numId w:val="6"/>
      </w:numPr>
      <w:spacing w:after="240"/>
    </w:pPr>
    <w:rPr>
      <w:b/>
      <w:sz w:val="32"/>
    </w:rPr>
  </w:style>
  <w:style w:type="paragraph" w:styleId="Verzeichnis2">
    <w:name w:val="toc 2"/>
    <w:basedOn w:val="MAG-Flietext"/>
    <w:next w:val="MAG-Flietext"/>
    <w:autoRedefine/>
    <w:semiHidden/>
    <w:rsid w:val="00385A09"/>
    <w:pPr>
      <w:tabs>
        <w:tab w:val="left" w:pos="1418"/>
        <w:tab w:val="right" w:leader="dot" w:pos="9628"/>
      </w:tabs>
      <w:spacing w:before="60" w:after="60"/>
      <w:ind w:left="794"/>
    </w:pPr>
    <w:rPr>
      <w:sz w:val="23"/>
    </w:rPr>
  </w:style>
  <w:style w:type="paragraph" w:customStyle="1" w:styleId="MAG-Flietext">
    <w:name w:val="MAG-Fließtext"/>
    <w:basedOn w:val="Standard"/>
    <w:link w:val="MAG-FlietextZchn"/>
    <w:rsid w:val="000D7676"/>
    <w:pPr>
      <w:ind w:left="397"/>
    </w:pPr>
  </w:style>
  <w:style w:type="character" w:customStyle="1" w:styleId="MAG-FlietextZchn">
    <w:name w:val="MAG-Fließtext Zchn"/>
    <w:basedOn w:val="Absatz-Standardschriftart"/>
    <w:link w:val="MAG-Flietext"/>
    <w:rsid w:val="000D7676"/>
    <w:rPr>
      <w:rFonts w:ascii="TheSansCorrespondence" w:hAnsi="TheSansCorrespondence"/>
      <w:sz w:val="22"/>
      <w:lang w:val="en-US" w:eastAsia="en-US" w:bidi="he-IL"/>
    </w:rPr>
  </w:style>
  <w:style w:type="paragraph" w:customStyle="1" w:styleId="MAG-berschrift2">
    <w:name w:val="MAG-Überschrift 2"/>
    <w:basedOn w:val="MAG-Flietext"/>
    <w:next w:val="MAG-Flietext"/>
    <w:rsid w:val="0023388B"/>
    <w:pPr>
      <w:numPr>
        <w:ilvl w:val="1"/>
        <w:numId w:val="6"/>
      </w:numPr>
      <w:spacing w:after="120"/>
    </w:pPr>
    <w:rPr>
      <w:b/>
      <w:sz w:val="28"/>
    </w:rPr>
  </w:style>
  <w:style w:type="paragraph" w:customStyle="1" w:styleId="MAG-berschrift3">
    <w:name w:val="MAG-Überschrift 3"/>
    <w:basedOn w:val="MAG-Flietext"/>
    <w:next w:val="MAG-Flietext"/>
    <w:rsid w:val="0023388B"/>
    <w:pPr>
      <w:numPr>
        <w:ilvl w:val="2"/>
        <w:numId w:val="6"/>
      </w:numPr>
      <w:spacing w:after="120"/>
    </w:pPr>
    <w:rPr>
      <w:b/>
      <w:sz w:val="26"/>
    </w:rPr>
  </w:style>
  <w:style w:type="paragraph" w:customStyle="1" w:styleId="MAG-berschrift4">
    <w:name w:val="MAG-Überschrift 4"/>
    <w:basedOn w:val="MAG-Flietext"/>
    <w:next w:val="MAG-Flietext"/>
    <w:rsid w:val="0023388B"/>
    <w:pPr>
      <w:numPr>
        <w:ilvl w:val="3"/>
        <w:numId w:val="6"/>
      </w:numPr>
      <w:spacing w:after="120"/>
    </w:pPr>
    <w:rPr>
      <w:b/>
      <w:sz w:val="24"/>
    </w:rPr>
  </w:style>
  <w:style w:type="paragraph" w:customStyle="1" w:styleId="MAG-berschrift5">
    <w:name w:val="MAG-Überschrift 5"/>
    <w:basedOn w:val="MAG-Flietext"/>
    <w:next w:val="MAG-Flietext"/>
    <w:rsid w:val="0023388B"/>
    <w:pPr>
      <w:numPr>
        <w:ilvl w:val="4"/>
        <w:numId w:val="6"/>
      </w:numPr>
      <w:spacing w:after="120"/>
    </w:pPr>
    <w:rPr>
      <w:sz w:val="24"/>
    </w:rPr>
  </w:style>
  <w:style w:type="paragraph" w:customStyle="1" w:styleId="MAG-Verzeichnistitel">
    <w:name w:val="MAG-Verzeichnistitel"/>
    <w:basedOn w:val="MAG-Flietext"/>
    <w:next w:val="MAG-Flietext"/>
    <w:rsid w:val="0023388B"/>
    <w:pPr>
      <w:spacing w:after="240"/>
    </w:pPr>
    <w:rPr>
      <w:b/>
      <w:sz w:val="32"/>
    </w:rPr>
  </w:style>
  <w:style w:type="character" w:styleId="Hyperlink">
    <w:name w:val="Hyperlink"/>
    <w:aliases w:val="MAG-Hyperlink"/>
    <w:basedOn w:val="MAG-FlietextZchn"/>
    <w:rsid w:val="00E20325"/>
    <w:rPr>
      <w:rFonts w:ascii="TheSansCorrespondence" w:hAnsi="TheSansCorrespondence"/>
      <w:color w:val="0000FF"/>
      <w:sz w:val="22"/>
      <w:u w:val="single"/>
      <w:lang w:val="en-US" w:eastAsia="en-US" w:bidi="he-IL"/>
    </w:rPr>
  </w:style>
  <w:style w:type="paragraph" w:styleId="Verzeichnis3">
    <w:name w:val="toc 3"/>
    <w:basedOn w:val="MAG-Flietext"/>
    <w:next w:val="MAG-Flietext"/>
    <w:autoRedefine/>
    <w:semiHidden/>
    <w:rsid w:val="006853F5"/>
    <w:pPr>
      <w:tabs>
        <w:tab w:val="left" w:pos="2211"/>
        <w:tab w:val="right" w:leader="dot" w:pos="9628"/>
      </w:tabs>
      <w:spacing w:before="60" w:after="60"/>
      <w:ind w:left="1418"/>
    </w:pPr>
  </w:style>
  <w:style w:type="paragraph" w:styleId="Verzeichnis4">
    <w:name w:val="toc 4"/>
    <w:basedOn w:val="MAG-Flietext"/>
    <w:next w:val="MAG-Flietext"/>
    <w:autoRedefine/>
    <w:semiHidden/>
    <w:rsid w:val="006853F5"/>
    <w:pPr>
      <w:tabs>
        <w:tab w:val="left" w:pos="3005"/>
        <w:tab w:val="right" w:leader="dot" w:pos="9628"/>
      </w:tabs>
      <w:spacing w:before="60" w:after="60"/>
      <w:ind w:left="2211"/>
    </w:pPr>
    <w:rPr>
      <w:sz w:val="21"/>
    </w:rPr>
  </w:style>
  <w:style w:type="paragraph" w:styleId="Verzeichnis5">
    <w:name w:val="toc 5"/>
    <w:basedOn w:val="MAG-Flietext"/>
    <w:next w:val="MAG-Flietext"/>
    <w:autoRedefine/>
    <w:semiHidden/>
    <w:rsid w:val="006853F5"/>
    <w:pPr>
      <w:tabs>
        <w:tab w:val="left" w:pos="4139"/>
        <w:tab w:val="right" w:leader="dot" w:pos="9628"/>
      </w:tabs>
      <w:spacing w:before="60" w:after="60"/>
      <w:ind w:left="3005"/>
    </w:pPr>
    <w:rPr>
      <w:sz w:val="21"/>
    </w:rPr>
  </w:style>
  <w:style w:type="paragraph" w:customStyle="1" w:styleId="MAG-Schlagwort1">
    <w:name w:val="MAG-Schlagwort 1"/>
    <w:basedOn w:val="MAG-Flietext"/>
    <w:next w:val="MAG-Flietext"/>
    <w:rsid w:val="0047372D"/>
    <w:pPr>
      <w:spacing w:before="60" w:after="120"/>
    </w:pPr>
    <w:rPr>
      <w:b/>
      <w:u w:val="single"/>
    </w:rPr>
  </w:style>
  <w:style w:type="paragraph" w:customStyle="1" w:styleId="MAG-Schlagwort2">
    <w:name w:val="MAG-Schlagwort 2"/>
    <w:basedOn w:val="MAG-Flietext"/>
    <w:next w:val="MAG-Flietext"/>
    <w:rsid w:val="009334A7"/>
    <w:pPr>
      <w:spacing w:before="60" w:after="120"/>
    </w:pPr>
    <w:rPr>
      <w:u w:val="single"/>
    </w:rPr>
  </w:style>
  <w:style w:type="paragraph" w:customStyle="1" w:styleId="MAG-Hervorheben">
    <w:name w:val="MAG-Hervorheben"/>
    <w:basedOn w:val="MAG-Flietext"/>
    <w:next w:val="MAG-Flietext"/>
    <w:rsid w:val="00FB2541"/>
    <w:rPr>
      <w:b/>
    </w:rPr>
  </w:style>
  <w:style w:type="table" w:customStyle="1" w:styleId="MAG-Tabelle">
    <w:name w:val="MAG-Tabelle"/>
    <w:basedOn w:val="NormaleTabelle"/>
    <w:rsid w:val="00226CCF"/>
    <w:rPr>
      <w:rFonts w:ascii="TheSansCorrespondence" w:hAnsi="TheSansCorrespondence"/>
    </w:rPr>
    <w:tblPr>
      <w:tblInd w:w="51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MAG-TabelleText">
    <w:name w:val="MAG-TabelleText"/>
    <w:basedOn w:val="MAG-Flietext"/>
    <w:link w:val="MAG-TabelleTextZchn"/>
    <w:rsid w:val="0053531F"/>
    <w:pPr>
      <w:ind w:left="0"/>
    </w:pPr>
  </w:style>
  <w:style w:type="paragraph" w:customStyle="1" w:styleId="MAG-Tabellenberschrift">
    <w:name w:val="MAG-Tabellenüberschrift"/>
    <w:basedOn w:val="MAG-TabelleText"/>
    <w:next w:val="MAG-TabelleText"/>
    <w:rsid w:val="00D23EE3"/>
    <w:rPr>
      <w:b/>
    </w:rPr>
  </w:style>
  <w:style w:type="paragraph" w:customStyle="1" w:styleId="MAG-Beschriftung">
    <w:name w:val="MAG-Beschriftung"/>
    <w:basedOn w:val="Standard"/>
    <w:next w:val="MAG-Flietext"/>
    <w:rsid w:val="00E20325"/>
    <w:pPr>
      <w:spacing w:before="120" w:after="240"/>
      <w:ind w:left="397"/>
    </w:pPr>
    <w:rPr>
      <w:bCs/>
      <w:sz w:val="18"/>
    </w:rPr>
  </w:style>
  <w:style w:type="character" w:customStyle="1" w:styleId="TableText10">
    <w:name w:val="TableText 10"/>
    <w:basedOn w:val="Absatz-Standardschriftart"/>
    <w:qFormat/>
    <w:rsid w:val="00AE0ABA"/>
    <w:rPr>
      <w:rFonts w:ascii="Verdana" w:hAnsi="Verdana"/>
      <w:color w:val="auto"/>
      <w:sz w:val="20"/>
      <w:szCs w:val="24"/>
    </w:rPr>
  </w:style>
  <w:style w:type="paragraph" w:customStyle="1" w:styleId="TableText12fett">
    <w:name w:val="TableText12fett"/>
    <w:basedOn w:val="Standard"/>
    <w:rsid w:val="000D7676"/>
    <w:pPr>
      <w:tabs>
        <w:tab w:val="left" w:pos="284"/>
      </w:tabs>
      <w:spacing w:before="80" w:after="80"/>
      <w:ind w:left="284"/>
    </w:pPr>
    <w:rPr>
      <w:b/>
      <w:sz w:val="24"/>
    </w:rPr>
  </w:style>
  <w:style w:type="paragraph" w:customStyle="1" w:styleId="MAGTextkrper">
    <w:name w:val="MAG Textkörper"/>
    <w:rsid w:val="00BD6AF1"/>
    <w:rPr>
      <w:rFonts w:ascii="TheSansCorrespondence" w:hAnsi="TheSansCorrespondence"/>
    </w:rPr>
  </w:style>
  <w:style w:type="paragraph" w:customStyle="1" w:styleId="MAG-Fragen">
    <w:name w:val="MAG-Fragen"/>
    <w:basedOn w:val="MAG-Flietext"/>
    <w:next w:val="MAG-Flietext"/>
    <w:rsid w:val="00A72C49"/>
    <w:rPr>
      <w:i/>
      <w:color w:val="FF0000"/>
    </w:rPr>
  </w:style>
  <w:style w:type="character" w:customStyle="1" w:styleId="MAG-TabelleTextZchn">
    <w:name w:val="MAG-TabelleText Zchn"/>
    <w:basedOn w:val="Absatz-Standardschriftart"/>
    <w:link w:val="MAG-TabelleText"/>
    <w:rsid w:val="005160A0"/>
    <w:rPr>
      <w:rFonts w:ascii="TheSansCorrespondence" w:hAnsi="TheSansCorrespondence"/>
      <w:sz w:val="22"/>
      <w:lang w:val="de-DE" w:eastAsia="en-US" w:bidi="he-IL"/>
    </w:rPr>
  </w:style>
  <w:style w:type="paragraph" w:customStyle="1" w:styleId="MAG-Aufzhlung3">
    <w:name w:val="MAG-Aufzählung 3"/>
    <w:basedOn w:val="MAG-Flietext"/>
    <w:next w:val="MAG-Flietext"/>
    <w:rsid w:val="00774196"/>
    <w:pPr>
      <w:numPr>
        <w:numId w:val="23"/>
      </w:numPr>
      <w:tabs>
        <w:tab w:val="left" w:pos="1531"/>
      </w:tabs>
      <w:spacing w:before="120"/>
      <w:ind w:left="1531" w:hanging="284"/>
    </w:pPr>
  </w:style>
  <w:style w:type="paragraph" w:styleId="Kopfzeile">
    <w:name w:val="header"/>
    <w:basedOn w:val="Standard"/>
    <w:link w:val="KopfzeileZchn"/>
    <w:rsid w:val="007E64D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7E64D7"/>
    <w:rPr>
      <w:rFonts w:ascii="TheSansCorrespondence" w:hAnsi="TheSansCorrespondence"/>
      <w:lang w:eastAsia="en-US" w:bidi="he-IL"/>
    </w:rPr>
  </w:style>
  <w:style w:type="paragraph" w:styleId="Fuzeile">
    <w:name w:val="footer"/>
    <w:basedOn w:val="Standard"/>
    <w:link w:val="FuzeileZchn"/>
    <w:rsid w:val="007E64D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7E64D7"/>
    <w:rPr>
      <w:rFonts w:ascii="TheSansCorrespondence" w:hAnsi="TheSansCorrespondence"/>
      <w:lang w:eastAsia="en-US" w:bidi="he-I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0166"/>
    <w:rPr>
      <w:smallCaps/>
      <w:spacing w:val="5"/>
      <w:sz w:val="36"/>
      <w:szCs w:val="36"/>
    </w:rPr>
  </w:style>
  <w:style w:type="character" w:customStyle="1" w:styleId="berschrift2Zchn">
    <w:name w:val="Überschrift 2 Zchn"/>
    <w:aliases w:val="Überschrift 2MAG Zchn,Überschrift 2MAG1 Zchn"/>
    <w:basedOn w:val="Absatz-Standardschriftart"/>
    <w:link w:val="berschrift2"/>
    <w:uiPriority w:val="9"/>
    <w:rsid w:val="005F0166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0166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F0166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F0166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F016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F016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F0166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F0166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F016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F0166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0166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0166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5F0166"/>
    <w:rPr>
      <w:b/>
      <w:bCs/>
    </w:rPr>
  </w:style>
  <w:style w:type="character" w:styleId="Hervorhebung">
    <w:name w:val="Emphasis"/>
    <w:uiPriority w:val="20"/>
    <w:qFormat/>
    <w:rsid w:val="005F0166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5F016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F016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F01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F01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F016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F0166"/>
    <w:rPr>
      <w:i/>
      <w:iCs/>
    </w:rPr>
  </w:style>
  <w:style w:type="character" w:styleId="SchwacheHervorhebung">
    <w:name w:val="Subtle Emphasis"/>
    <w:uiPriority w:val="19"/>
    <w:qFormat/>
    <w:rsid w:val="005F0166"/>
    <w:rPr>
      <w:i/>
      <w:iCs/>
    </w:rPr>
  </w:style>
  <w:style w:type="character" w:styleId="IntensiveHervorhebung">
    <w:name w:val="Intense Emphasis"/>
    <w:uiPriority w:val="21"/>
    <w:qFormat/>
    <w:rsid w:val="005F0166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F0166"/>
    <w:rPr>
      <w:smallCaps/>
    </w:rPr>
  </w:style>
  <w:style w:type="character" w:styleId="IntensiverVerweis">
    <w:name w:val="Intense Reference"/>
    <w:uiPriority w:val="32"/>
    <w:qFormat/>
    <w:rsid w:val="005F0166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5F0166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F016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40587\Downloads\Vorlage_Zieldefinitio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TaxCatchAll xmlns="e1d5c81c-6f61-4e96-a984-e03cb248c8ff" xsi:nil="true"/>
    <lcf76f155ced4ddcb4097134ff3c332f xmlns="3209e902-a4f9-45a3-a9ff-c4bc8e4a401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3C1B861C77748A5D7C238CBFFBE24" ma:contentTypeVersion="10" ma:contentTypeDescription="Create a new document." ma:contentTypeScope="" ma:versionID="7f0c5a2bf7996437aae721f2e1429d2f">
  <xsd:schema xmlns:xsd="http://www.w3.org/2001/XMLSchema" xmlns:xs="http://www.w3.org/2001/XMLSchema" xmlns:p="http://schemas.microsoft.com/office/2006/metadata/properties" xmlns:ns2="3209e902-a4f9-45a3-a9ff-c4bc8e4a4017" xmlns:ns3="e1d5c81c-6f61-4e96-a984-e03cb248c8ff" targetNamespace="http://schemas.microsoft.com/office/2006/metadata/properties" ma:root="true" ma:fieldsID="f5266568a9af545c0a8d187f72259c3f" ns2:_="" ns3:_="">
    <xsd:import namespace="3209e902-a4f9-45a3-a9ff-c4bc8e4a4017"/>
    <xsd:import namespace="e1d5c81c-6f61-4e96-a984-e03cb248c8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9e902-a4f9-45a3-a9ff-c4bc8e4a4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2f06059-ff96-4f7e-be2f-6011b48c9d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5c81c-6f61-4e96-a984-e03cb248c8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ac2837c-9776-484d-b51b-65b705505164}" ma:internalName="TaxCatchAll" ma:showField="CatchAllData" ma:web="e1d5c81c-6f61-4e96-a984-e03cb248c8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3DBFF-F470-4B73-AEFB-10A917F4B5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534F29-9C13-45BD-A329-353A8B17DEAA}">
  <ds:schemaRefs>
    <ds:schemaRef ds:uri="http://schemas.microsoft.com/office/2006/metadata/properties"/>
    <ds:schemaRef ds:uri="e1d5c81c-6f61-4e96-a984-e03cb248c8ff"/>
    <ds:schemaRef ds:uri="3209e902-a4f9-45a3-a9ff-c4bc8e4a4017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79E6E0-F597-4661-BEE3-A0F922585C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9e902-a4f9-45a3-a9ff-c4bc8e4a4017"/>
    <ds:schemaRef ds:uri="e1d5c81c-6f61-4e96-a984-e03cb248c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Vorlage_Zieldefinition.dotx</Template>
  <TotalTime>0</TotalTime>
  <Pages>1</Pages>
  <Words>231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>MAG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>Frommann, David</dc:creator>
  <cp:lastModifiedBy>Frommann, David</cp:lastModifiedBy>
  <cp:revision>9</cp:revision>
  <cp:lastPrinted>2021-12-21T11:01:00Z</cp:lastPrinted>
  <dcterms:created xsi:type="dcterms:W3CDTF">2025-01-20T12:25:00Z</dcterms:created>
  <dcterms:modified xsi:type="dcterms:W3CDTF">2025-01-30T12:11:00Z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0x0101008513C1B861C77748A5D7C238CBFFBE24</vt:lpwstr>
  </property>
  <property fmtid="{D5CDD505-2E9C-101B-9397-08002B2CF9AE}" pid="3" name="_dlc_DocIdItemGuid">
    <vt:lpwstr>3ce13d67-65db-40fa-a595-994935fb41ae</vt:lpwstr>
  </property>
  <property fmtid="{D5CDD505-2E9C-101B-9397-08002B2CF9AE}" pid="4" name="MediaServiceImageTags">
    <vt:lpwstr/>
  </property>
</Properties>
</file>