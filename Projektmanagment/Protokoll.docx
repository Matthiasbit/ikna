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AG-Tabelle"/>
        <w:tblpPr w:leftFromText="142" w:rightFromText="142" w:horzAnchor="margin" w:tblpY="285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67"/>
        <w:gridCol w:w="990"/>
        <w:gridCol w:w="1417"/>
        <w:gridCol w:w="709"/>
        <w:gridCol w:w="2129"/>
        <w:gridCol w:w="1698"/>
        <w:gridCol w:w="2271"/>
      </w:tblGrid>
      <w:tr w:rsidR="00C755CF" w:rsidRPr="00FB616F" w14:paraId="09E6D2BB" w14:textId="77777777" w:rsidTr="00941E64">
        <w:trPr>
          <w:trHeight w:val="227"/>
        </w:trPr>
        <w:tc>
          <w:tcPr>
            <w:tcW w:w="9781" w:type="dxa"/>
            <w:gridSpan w:val="7"/>
            <w:shd w:val="clear" w:color="auto" w:fill="EEECE1" w:themeFill="background2"/>
          </w:tcPr>
          <w:p w14:paraId="45027246" w14:textId="77777777" w:rsidR="00C755CF" w:rsidRPr="00FB616F" w:rsidRDefault="00C755CF" w:rsidP="00941E64">
            <w:pPr>
              <w:pStyle w:val="KeinLeerraum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Übersicht</w:t>
            </w:r>
          </w:p>
        </w:tc>
      </w:tr>
      <w:tr w:rsidR="00202A9D" w:rsidRPr="00C9781E" w14:paraId="217146DE" w14:textId="77777777" w:rsidTr="00202A9D">
        <w:trPr>
          <w:trHeight w:val="227"/>
        </w:trPr>
        <w:tc>
          <w:tcPr>
            <w:tcW w:w="1557" w:type="dxa"/>
            <w:gridSpan w:val="2"/>
          </w:tcPr>
          <w:p w14:paraId="772F079A" w14:textId="77777777" w:rsidR="00202A9D" w:rsidRPr="00FB616F" w:rsidRDefault="00202A9D" w:rsidP="00941E64">
            <w:pPr>
              <w:pStyle w:val="KeinLeerraum"/>
              <w:ind w:left="34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Teilnehmer</w:t>
            </w:r>
          </w:p>
        </w:tc>
        <w:tc>
          <w:tcPr>
            <w:tcW w:w="8224" w:type="dxa"/>
            <w:gridSpan w:val="5"/>
          </w:tcPr>
          <w:p w14:paraId="62439D93" w14:textId="77777777" w:rsidR="00202A9D" w:rsidRPr="00C9781E" w:rsidRDefault="00202A9D" w:rsidP="00941E64">
            <w:pPr>
              <w:pStyle w:val="KeinLeerraum"/>
              <w:rPr>
                <w:rFonts w:cstheme="minorHAnsi"/>
                <w:sz w:val="20"/>
                <w:szCs w:val="20"/>
                <w:lang w:val="en-US"/>
              </w:rPr>
            </w:pPr>
          </w:p>
          <w:p w14:paraId="5700E957" w14:textId="4BC0479A" w:rsidR="00202A9D" w:rsidRPr="00C9781E" w:rsidRDefault="00C9781E" w:rsidP="00941E64">
            <w:pPr>
              <w:pStyle w:val="KeinLeerraum"/>
              <w:rPr>
                <w:rFonts w:cstheme="minorHAnsi"/>
                <w:sz w:val="20"/>
                <w:szCs w:val="20"/>
                <w:lang w:val="en-US"/>
              </w:rPr>
            </w:pPr>
            <w:r w:rsidRPr="00C9781E">
              <w:rPr>
                <w:rFonts w:cstheme="minorHAnsi"/>
                <w:sz w:val="20"/>
                <w:szCs w:val="20"/>
                <w:lang w:val="en-US"/>
              </w:rPr>
              <w:t>David Frommann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Pr="00C9781E">
              <w:rPr>
                <w:rFonts w:cstheme="minorHAnsi"/>
                <w:sz w:val="20"/>
                <w:szCs w:val="20"/>
                <w:lang w:val="en-US"/>
              </w:rPr>
              <w:t>Matthias Hauswirth, Svenja Adam</w:t>
            </w:r>
          </w:p>
          <w:p w14:paraId="59049FBF" w14:textId="77777777" w:rsidR="00202A9D" w:rsidRPr="00C9781E" w:rsidRDefault="00202A9D" w:rsidP="00941E64">
            <w:pPr>
              <w:pStyle w:val="KeinLeerraum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552F6" w:rsidRPr="00FB616F" w14:paraId="24933587" w14:textId="77777777" w:rsidTr="00202A9D">
        <w:trPr>
          <w:trHeight w:val="227"/>
        </w:trPr>
        <w:tc>
          <w:tcPr>
            <w:tcW w:w="1557" w:type="dxa"/>
            <w:gridSpan w:val="2"/>
          </w:tcPr>
          <w:p w14:paraId="11B87C62" w14:textId="77777777" w:rsidR="006552F6" w:rsidRPr="00FB616F" w:rsidRDefault="006552F6" w:rsidP="006552F6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Thema</w:t>
            </w:r>
          </w:p>
        </w:tc>
        <w:tc>
          <w:tcPr>
            <w:tcW w:w="8224" w:type="dxa"/>
            <w:gridSpan w:val="5"/>
          </w:tcPr>
          <w:p w14:paraId="6D8864E2" w14:textId="4FBC2C3B" w:rsidR="006552F6" w:rsidRPr="00FB616F" w:rsidRDefault="00C9781E" w:rsidP="006552F6">
            <w:pPr>
              <w:pStyle w:val="KeinLeerraum"/>
              <w:rPr>
                <w:rFonts w:cstheme="minorHAnsi"/>
                <w:b/>
                <w:bCs/>
                <w:sz w:val="20"/>
                <w:szCs w:val="20"/>
              </w:rPr>
            </w:pPr>
            <w:r w:rsidRPr="00C9781E">
              <w:rPr>
                <w:rFonts w:cstheme="minorHAnsi"/>
                <w:b/>
                <w:bCs/>
                <w:sz w:val="20"/>
                <w:szCs w:val="20"/>
              </w:rPr>
              <w:t>Kick-Off: Projektstart „</w:t>
            </w:r>
            <w:proofErr w:type="spellStart"/>
            <w:r w:rsidRPr="00C9781E">
              <w:rPr>
                <w:rFonts w:cstheme="minorHAnsi"/>
                <w:b/>
                <w:bCs/>
                <w:sz w:val="20"/>
                <w:szCs w:val="20"/>
              </w:rPr>
              <w:t>Ikna</w:t>
            </w:r>
            <w:proofErr w:type="spellEnd"/>
            <w:r w:rsidRPr="00C9781E">
              <w:rPr>
                <w:rFonts w:cstheme="minorHAnsi"/>
                <w:b/>
                <w:bCs/>
                <w:sz w:val="20"/>
                <w:szCs w:val="20"/>
              </w:rPr>
              <w:t>“ – Digitale Karteikartenanwendung</w:t>
            </w:r>
          </w:p>
        </w:tc>
      </w:tr>
      <w:tr w:rsidR="006552F6" w:rsidRPr="00FB616F" w14:paraId="7D54EBCE" w14:textId="77777777" w:rsidTr="00202A9D">
        <w:trPr>
          <w:trHeight w:val="227"/>
        </w:trPr>
        <w:tc>
          <w:tcPr>
            <w:tcW w:w="1557" w:type="dxa"/>
            <w:gridSpan w:val="2"/>
          </w:tcPr>
          <w:p w14:paraId="3E794699" w14:textId="77777777" w:rsidR="006552F6" w:rsidRPr="00FB616F" w:rsidRDefault="006552F6" w:rsidP="006552F6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Datum</w:t>
            </w:r>
          </w:p>
        </w:tc>
        <w:tc>
          <w:tcPr>
            <w:tcW w:w="1417" w:type="dxa"/>
          </w:tcPr>
          <w:p w14:paraId="4D962B28" w14:textId="60F7F96C" w:rsidR="006552F6" w:rsidRPr="00FB616F" w:rsidRDefault="00B94329" w:rsidP="006552F6">
            <w:pPr>
              <w:pStyle w:val="KeinLeerraum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CREATEDATE   \* MERGEFORMAT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 w:rsidR="00C9781E">
              <w:rPr>
                <w:rFonts w:cstheme="minorHAnsi"/>
                <w:noProof/>
                <w:sz w:val="20"/>
                <w:szCs w:val="20"/>
              </w:rPr>
              <w:t>23.01.2025 17:25:00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14:paraId="150273A0" w14:textId="77777777" w:rsidR="006552F6" w:rsidRPr="00FB616F" w:rsidRDefault="006552F6" w:rsidP="006552F6">
            <w:pPr>
              <w:pStyle w:val="KeinLeerraum"/>
              <w:rPr>
                <w:rFonts w:cstheme="minorHAnsi"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Ort</w:t>
            </w:r>
          </w:p>
        </w:tc>
        <w:tc>
          <w:tcPr>
            <w:tcW w:w="2129" w:type="dxa"/>
          </w:tcPr>
          <w:p w14:paraId="1A1A8FA7" w14:textId="77777777" w:rsidR="006552F6" w:rsidRPr="00FB616F" w:rsidRDefault="007A6179" w:rsidP="006552F6">
            <w:pPr>
              <w:pStyle w:val="KeinLeerraum"/>
              <w:rPr>
                <w:rFonts w:cstheme="minorHAnsi"/>
                <w:sz w:val="20"/>
                <w:szCs w:val="20"/>
              </w:rPr>
            </w:pPr>
            <w:r w:rsidRPr="00FB616F">
              <w:rPr>
                <w:rFonts w:cstheme="minorHAnsi"/>
                <w:sz w:val="20"/>
                <w:szCs w:val="20"/>
              </w:rPr>
              <w:t>Teams</w:t>
            </w:r>
          </w:p>
        </w:tc>
        <w:tc>
          <w:tcPr>
            <w:tcW w:w="1698" w:type="dxa"/>
          </w:tcPr>
          <w:p w14:paraId="0805BAEF" w14:textId="77777777" w:rsidR="006552F6" w:rsidRPr="00FB616F" w:rsidRDefault="006552F6" w:rsidP="006552F6">
            <w:pPr>
              <w:pStyle w:val="KeinLeerraum"/>
              <w:rPr>
                <w:rFonts w:cstheme="minorHAnsi"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Protokollant</w:t>
            </w:r>
          </w:p>
        </w:tc>
        <w:tc>
          <w:tcPr>
            <w:tcW w:w="2271" w:type="dxa"/>
          </w:tcPr>
          <w:p w14:paraId="5EE11E51" w14:textId="6A303233" w:rsidR="006552F6" w:rsidRPr="00FB616F" w:rsidRDefault="00C9781E" w:rsidP="006552F6">
            <w:pPr>
              <w:pStyle w:val="KeinLeerraum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David Frommann</w:t>
            </w:r>
          </w:p>
        </w:tc>
      </w:tr>
      <w:tr w:rsidR="006552F6" w:rsidRPr="00FB616F" w14:paraId="136A830C" w14:textId="77777777" w:rsidTr="00941E64">
        <w:trPr>
          <w:trHeight w:val="227"/>
        </w:trPr>
        <w:tc>
          <w:tcPr>
            <w:tcW w:w="567" w:type="dxa"/>
            <w:shd w:val="clear" w:color="auto" w:fill="EEECE1" w:themeFill="background2"/>
          </w:tcPr>
          <w:p w14:paraId="3DE72AA2" w14:textId="77777777" w:rsidR="006552F6" w:rsidRPr="00FB616F" w:rsidRDefault="006552F6" w:rsidP="006552F6">
            <w:pPr>
              <w:pStyle w:val="KeinLeerraum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9214" w:type="dxa"/>
            <w:gridSpan w:val="6"/>
            <w:shd w:val="clear" w:color="auto" w:fill="EEECE1" w:themeFill="background2"/>
          </w:tcPr>
          <w:p w14:paraId="685B58CC" w14:textId="77777777" w:rsidR="006552F6" w:rsidRPr="00FB616F" w:rsidRDefault="006552F6" w:rsidP="006552F6">
            <w:pPr>
              <w:pStyle w:val="KeinLeerraum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Besprechungspunkte</w:t>
            </w:r>
          </w:p>
        </w:tc>
      </w:tr>
      <w:tr w:rsidR="006552F6" w:rsidRPr="00FB616F" w14:paraId="73560B7E" w14:textId="77777777" w:rsidTr="00941E64">
        <w:trPr>
          <w:trHeight w:val="227"/>
        </w:trPr>
        <w:tc>
          <w:tcPr>
            <w:tcW w:w="567" w:type="dxa"/>
          </w:tcPr>
          <w:p w14:paraId="78321D47" w14:textId="77777777" w:rsidR="006552F6" w:rsidRPr="00FB616F" w:rsidRDefault="007A6179" w:rsidP="006552F6">
            <w:pPr>
              <w:pStyle w:val="KeinLeerraum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214" w:type="dxa"/>
            <w:gridSpan w:val="6"/>
          </w:tcPr>
          <w:p w14:paraId="359A164B" w14:textId="4249CCBB" w:rsidR="0067596D" w:rsidRPr="00FB616F" w:rsidRDefault="00C9781E" w:rsidP="0067596D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9781E">
              <w:rPr>
                <w:sz w:val="20"/>
                <w:szCs w:val="20"/>
              </w:rPr>
              <w:t>orstellung des Projektziels: Entwicklung einer digitalen Karteikarten-Webanwendung für Studierende</w:t>
            </w:r>
          </w:p>
        </w:tc>
      </w:tr>
      <w:tr w:rsidR="006552F6" w:rsidRPr="00FB616F" w14:paraId="1A547AD2" w14:textId="77777777" w:rsidTr="00941E64">
        <w:trPr>
          <w:trHeight w:val="227"/>
        </w:trPr>
        <w:tc>
          <w:tcPr>
            <w:tcW w:w="567" w:type="dxa"/>
          </w:tcPr>
          <w:p w14:paraId="4703CF38" w14:textId="77777777" w:rsidR="006552F6" w:rsidRPr="00FB616F" w:rsidRDefault="007A6179" w:rsidP="006552F6">
            <w:pPr>
              <w:pStyle w:val="KeinLeerraum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214" w:type="dxa"/>
            <w:gridSpan w:val="6"/>
          </w:tcPr>
          <w:p w14:paraId="7831674A" w14:textId="146EEC61" w:rsidR="00A63977" w:rsidRPr="00FB616F" w:rsidRDefault="00E073D2" w:rsidP="00A63977">
            <w:pPr>
              <w:pStyle w:val="KeinLeerraum"/>
              <w:rPr>
                <w:sz w:val="20"/>
                <w:szCs w:val="20"/>
              </w:rPr>
            </w:pPr>
            <w:r w:rsidRPr="00E073D2">
              <w:rPr>
                <w:sz w:val="20"/>
                <w:szCs w:val="20"/>
              </w:rPr>
              <w:t>Festlegung der Projektorganisation: Rollenverteilung, Kommunikationskanäle, Zuständigkeiten</w:t>
            </w:r>
          </w:p>
        </w:tc>
      </w:tr>
      <w:tr w:rsidR="006552F6" w:rsidRPr="00FB616F" w14:paraId="3C396625" w14:textId="77777777" w:rsidTr="00941E64">
        <w:trPr>
          <w:trHeight w:val="227"/>
        </w:trPr>
        <w:tc>
          <w:tcPr>
            <w:tcW w:w="567" w:type="dxa"/>
          </w:tcPr>
          <w:p w14:paraId="35F8845C" w14:textId="77777777" w:rsidR="006552F6" w:rsidRPr="00FB616F" w:rsidRDefault="007A6179" w:rsidP="006552F6">
            <w:pPr>
              <w:pStyle w:val="KeinLeerraum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214" w:type="dxa"/>
            <w:gridSpan w:val="6"/>
          </w:tcPr>
          <w:p w14:paraId="19FA8E7F" w14:textId="2F0D95B0" w:rsidR="00E073D2" w:rsidRPr="00C9781E" w:rsidRDefault="00E073D2" w:rsidP="007A6179">
            <w:pPr>
              <w:pStyle w:val="KeinLeerraum"/>
              <w:rPr>
                <w:sz w:val="20"/>
                <w:szCs w:val="20"/>
              </w:rPr>
            </w:pPr>
            <w:r w:rsidRPr="00E073D2">
              <w:rPr>
                <w:sz w:val="20"/>
                <w:szCs w:val="20"/>
              </w:rPr>
              <w:t>Auswahl der Methodik: Agile Vorgehensweise</w:t>
            </w:r>
            <w:r>
              <w:rPr>
                <w:sz w:val="20"/>
                <w:szCs w:val="20"/>
              </w:rPr>
              <w:t xml:space="preserve"> nach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</w:tr>
      <w:tr w:rsidR="00E073D2" w:rsidRPr="00FB616F" w14:paraId="7C9E81E6" w14:textId="77777777" w:rsidTr="00941E64">
        <w:trPr>
          <w:trHeight w:val="227"/>
        </w:trPr>
        <w:tc>
          <w:tcPr>
            <w:tcW w:w="567" w:type="dxa"/>
          </w:tcPr>
          <w:p w14:paraId="0DE29BED" w14:textId="7F48D808" w:rsidR="00E073D2" w:rsidRPr="00FB616F" w:rsidRDefault="001D66C1" w:rsidP="006552F6">
            <w:pPr>
              <w:pStyle w:val="KeinLeerrau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214" w:type="dxa"/>
            <w:gridSpan w:val="6"/>
          </w:tcPr>
          <w:p w14:paraId="49848992" w14:textId="3401AF54" w:rsidR="00E073D2" w:rsidRPr="00C9781E" w:rsidRDefault="001D66C1" w:rsidP="007A6179">
            <w:pPr>
              <w:pStyle w:val="KeinLeerraum"/>
              <w:rPr>
                <w:sz w:val="20"/>
                <w:szCs w:val="20"/>
              </w:rPr>
            </w:pPr>
            <w:r w:rsidRPr="001D66C1">
              <w:rPr>
                <w:sz w:val="20"/>
                <w:szCs w:val="20"/>
              </w:rPr>
              <w:t>Erste Projektmeilensteine und Zeitplan durchgehen</w:t>
            </w:r>
          </w:p>
        </w:tc>
      </w:tr>
    </w:tbl>
    <w:p w14:paraId="01106247" w14:textId="77777777" w:rsidR="009E5E24" w:rsidRPr="00C9781E" w:rsidRDefault="009E5E24">
      <w:pPr>
        <w:rPr>
          <w:sz w:val="20"/>
          <w:szCs w:val="20"/>
        </w:rPr>
      </w:pPr>
    </w:p>
    <w:tbl>
      <w:tblPr>
        <w:tblStyle w:val="MAG-Tabelle"/>
        <w:tblpPr w:leftFromText="142" w:rightFromText="142" w:horzAnchor="margin" w:tblpY="285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67"/>
        <w:gridCol w:w="5100"/>
        <w:gridCol w:w="2127"/>
        <w:gridCol w:w="1987"/>
      </w:tblGrid>
      <w:tr w:rsidR="00357D15" w:rsidRPr="00FB616F" w14:paraId="34E0CDEF" w14:textId="77777777" w:rsidTr="0038342A">
        <w:trPr>
          <w:trHeight w:val="227"/>
        </w:trPr>
        <w:tc>
          <w:tcPr>
            <w:tcW w:w="567" w:type="dxa"/>
            <w:shd w:val="clear" w:color="auto" w:fill="EEECE1" w:themeFill="background2"/>
          </w:tcPr>
          <w:p w14:paraId="6C96E02F" w14:textId="77777777" w:rsidR="00357D15" w:rsidRPr="00FB616F" w:rsidRDefault="00357D15" w:rsidP="00357D15">
            <w:pPr>
              <w:pStyle w:val="KeinLeerraum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5100" w:type="dxa"/>
            <w:shd w:val="clear" w:color="auto" w:fill="EEECE1" w:themeFill="background2"/>
          </w:tcPr>
          <w:p w14:paraId="73235339" w14:textId="77777777" w:rsidR="00357D15" w:rsidRPr="00FB616F" w:rsidRDefault="00357D15" w:rsidP="00357D15">
            <w:pPr>
              <w:pStyle w:val="KeinLeerraum"/>
              <w:rPr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Erledigungspunkte</w:t>
            </w:r>
          </w:p>
        </w:tc>
        <w:tc>
          <w:tcPr>
            <w:tcW w:w="2127" w:type="dxa"/>
            <w:shd w:val="clear" w:color="auto" w:fill="EEECE1" w:themeFill="background2"/>
          </w:tcPr>
          <w:p w14:paraId="2D3CA985" w14:textId="77777777" w:rsidR="00357D15" w:rsidRPr="00FB616F" w:rsidRDefault="00357D15" w:rsidP="00357D15">
            <w:pPr>
              <w:pStyle w:val="KeinLeerraum"/>
              <w:rPr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Zu erledigen bis</w:t>
            </w:r>
          </w:p>
        </w:tc>
        <w:tc>
          <w:tcPr>
            <w:tcW w:w="1987" w:type="dxa"/>
            <w:shd w:val="clear" w:color="auto" w:fill="EEECE1" w:themeFill="background2"/>
          </w:tcPr>
          <w:p w14:paraId="0B4017E1" w14:textId="77777777" w:rsidR="00357D15" w:rsidRPr="00FB616F" w:rsidRDefault="00357D15" w:rsidP="00357D15">
            <w:pPr>
              <w:pStyle w:val="KeinLeerraum"/>
              <w:rPr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Zuständigkeit</w:t>
            </w:r>
          </w:p>
        </w:tc>
      </w:tr>
      <w:tr w:rsidR="00357D15" w:rsidRPr="00FB616F" w14:paraId="348AC549" w14:textId="77777777" w:rsidTr="00357D15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2F491055" w14:textId="77777777" w:rsidR="00357D15" w:rsidRPr="00FB616F" w:rsidRDefault="00357D15" w:rsidP="00357D15">
            <w:pPr>
              <w:pStyle w:val="KeinLeerraum"/>
              <w:rPr>
                <w:b/>
                <w:bCs/>
                <w:sz w:val="20"/>
                <w:szCs w:val="20"/>
              </w:rPr>
            </w:pPr>
            <w:r w:rsidRPr="00FB616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100" w:type="dxa"/>
            <w:shd w:val="clear" w:color="auto" w:fill="FFFFFF" w:themeFill="background1"/>
          </w:tcPr>
          <w:p w14:paraId="210463CC" w14:textId="2F61E9EF" w:rsidR="00357D15" w:rsidRPr="00FB616F" w:rsidRDefault="00C9781E" w:rsidP="008B471C">
            <w:pPr>
              <w:pStyle w:val="KeinLeerraum"/>
              <w:rPr>
                <w:sz w:val="20"/>
                <w:szCs w:val="20"/>
              </w:rPr>
            </w:pPr>
            <w:r w:rsidRPr="00C9781E">
              <w:rPr>
                <w:sz w:val="20"/>
                <w:szCs w:val="20"/>
              </w:rPr>
              <w:t xml:space="preserve">Erstellung GitHub Repository + CI/CD </w:t>
            </w:r>
            <w:proofErr w:type="gramStart"/>
            <w:r w:rsidRPr="00C9781E">
              <w:rPr>
                <w:sz w:val="20"/>
                <w:szCs w:val="20"/>
              </w:rPr>
              <w:t>einrichten</w:t>
            </w:r>
            <w:r w:rsidR="001D66C1">
              <w:rPr>
                <w:sz w:val="20"/>
                <w:szCs w:val="20"/>
              </w:rPr>
              <w:t>(</w:t>
            </w:r>
            <w:proofErr w:type="gramEnd"/>
            <w:r w:rsidR="001D66C1" w:rsidRPr="001D66C1">
              <w:rPr>
                <w:sz w:val="20"/>
                <w:szCs w:val="20"/>
              </w:rPr>
              <w:t>(GitHub Actions + GitHub Pages)</w:t>
            </w:r>
            <w:r w:rsidR="001D66C1"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  <w:shd w:val="clear" w:color="auto" w:fill="FFFFFF" w:themeFill="background1"/>
          </w:tcPr>
          <w:p w14:paraId="4075578F" w14:textId="43F10908" w:rsidR="00357D15" w:rsidRPr="00FB616F" w:rsidRDefault="00C9781E" w:rsidP="00357D15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30.01.2025</w:t>
            </w:r>
          </w:p>
        </w:tc>
        <w:tc>
          <w:tcPr>
            <w:tcW w:w="1987" w:type="dxa"/>
            <w:shd w:val="clear" w:color="auto" w:fill="FFFFFF" w:themeFill="background1"/>
          </w:tcPr>
          <w:p w14:paraId="70ACE99B" w14:textId="6AC1DA6D" w:rsidR="00357D15" w:rsidRPr="00FB616F" w:rsidRDefault="00C9781E" w:rsidP="00357D15">
            <w:pPr>
              <w:pStyle w:val="KeinLeerraum"/>
              <w:rPr>
                <w:sz w:val="20"/>
                <w:szCs w:val="20"/>
              </w:rPr>
            </w:pPr>
            <w:r w:rsidRPr="00C9781E">
              <w:rPr>
                <w:rFonts w:cstheme="minorHAnsi"/>
                <w:sz w:val="20"/>
                <w:szCs w:val="20"/>
                <w:lang w:val="en-US"/>
              </w:rPr>
              <w:t>Matthias Hauswirth</w:t>
            </w:r>
          </w:p>
        </w:tc>
      </w:tr>
      <w:tr w:rsidR="00357D15" w:rsidRPr="00FB616F" w14:paraId="36EC7366" w14:textId="77777777" w:rsidTr="00357D15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4ABF639A" w14:textId="77777777" w:rsidR="00357D15" w:rsidRPr="00FB616F" w:rsidRDefault="00357D15" w:rsidP="00357D15">
            <w:pPr>
              <w:pStyle w:val="KeinLeerraum"/>
              <w:rPr>
                <w:b/>
                <w:bCs/>
                <w:sz w:val="20"/>
                <w:szCs w:val="20"/>
              </w:rPr>
            </w:pPr>
            <w:r w:rsidRPr="00FB616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100" w:type="dxa"/>
            <w:shd w:val="clear" w:color="auto" w:fill="FFFFFF" w:themeFill="background1"/>
          </w:tcPr>
          <w:p w14:paraId="2B5CDBDF" w14:textId="111CB226" w:rsidR="00F171D4" w:rsidRPr="00FB616F" w:rsidRDefault="001D66C1" w:rsidP="00F171D4">
            <w:pPr>
              <w:pStyle w:val="KeinLeerraum"/>
              <w:rPr>
                <w:sz w:val="20"/>
                <w:szCs w:val="20"/>
              </w:rPr>
            </w:pPr>
            <w:r w:rsidRPr="001D66C1">
              <w:rPr>
                <w:sz w:val="20"/>
                <w:szCs w:val="20"/>
              </w:rPr>
              <w:t>Struktur im GitHub-Wiki für Projektdokumentation anlegen</w:t>
            </w:r>
          </w:p>
        </w:tc>
        <w:tc>
          <w:tcPr>
            <w:tcW w:w="2127" w:type="dxa"/>
            <w:shd w:val="clear" w:color="auto" w:fill="FFFFFF" w:themeFill="background1"/>
          </w:tcPr>
          <w:p w14:paraId="246BB415" w14:textId="019C4F27" w:rsidR="00357D15" w:rsidRPr="00FB616F" w:rsidRDefault="00C9781E" w:rsidP="00357D15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30.01.2025</w:t>
            </w:r>
          </w:p>
        </w:tc>
        <w:tc>
          <w:tcPr>
            <w:tcW w:w="1987" w:type="dxa"/>
            <w:shd w:val="clear" w:color="auto" w:fill="FFFFFF" w:themeFill="background1"/>
          </w:tcPr>
          <w:p w14:paraId="52E85AB3" w14:textId="423F0499" w:rsidR="00357D15" w:rsidRPr="00FB616F" w:rsidRDefault="00C9781E" w:rsidP="00357D15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Frommann</w:t>
            </w:r>
          </w:p>
        </w:tc>
      </w:tr>
      <w:tr w:rsidR="00EE3069" w:rsidRPr="00FB616F" w14:paraId="22326CE5" w14:textId="77777777" w:rsidTr="00357D15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2813D8E3" w14:textId="77777777" w:rsidR="00EE3069" w:rsidRPr="00FB616F" w:rsidRDefault="00EE3069" w:rsidP="00357D15">
            <w:pPr>
              <w:pStyle w:val="KeinLeerraum"/>
              <w:rPr>
                <w:b/>
                <w:bCs/>
                <w:sz w:val="20"/>
                <w:szCs w:val="20"/>
              </w:rPr>
            </w:pPr>
            <w:r w:rsidRPr="00FB616F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100" w:type="dxa"/>
            <w:shd w:val="clear" w:color="auto" w:fill="FFFFFF" w:themeFill="background1"/>
          </w:tcPr>
          <w:p w14:paraId="1C744539" w14:textId="6D2470A5" w:rsidR="00F171D4" w:rsidRPr="00FB616F" w:rsidRDefault="001D66C1" w:rsidP="00926DF2">
            <w:pPr>
              <w:pStyle w:val="KeinLeerraum"/>
              <w:rPr>
                <w:sz w:val="20"/>
                <w:szCs w:val="20"/>
              </w:rPr>
            </w:pPr>
            <w:r w:rsidRPr="001D66C1">
              <w:rPr>
                <w:sz w:val="20"/>
                <w:szCs w:val="20"/>
              </w:rPr>
              <w:t>UI-Mockups für die Kartenübersicht und Lernmodus skizzieren</w:t>
            </w:r>
          </w:p>
        </w:tc>
        <w:tc>
          <w:tcPr>
            <w:tcW w:w="2127" w:type="dxa"/>
            <w:shd w:val="clear" w:color="auto" w:fill="FFFFFF" w:themeFill="background1"/>
          </w:tcPr>
          <w:p w14:paraId="33905D7F" w14:textId="16729C79" w:rsidR="00EE3069" w:rsidRPr="00FB616F" w:rsidRDefault="00C9781E" w:rsidP="00357D15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30.01.2025</w:t>
            </w:r>
          </w:p>
        </w:tc>
        <w:tc>
          <w:tcPr>
            <w:tcW w:w="1987" w:type="dxa"/>
            <w:shd w:val="clear" w:color="auto" w:fill="FFFFFF" w:themeFill="background1"/>
          </w:tcPr>
          <w:p w14:paraId="445F970B" w14:textId="4CC46347" w:rsidR="00EE3069" w:rsidRPr="00FB616F" w:rsidRDefault="00C9781E" w:rsidP="00357D15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Svenja Adam</w:t>
            </w:r>
          </w:p>
        </w:tc>
      </w:tr>
    </w:tbl>
    <w:p w14:paraId="03885640" w14:textId="77777777" w:rsidR="00774196" w:rsidRPr="00FB616F" w:rsidRDefault="00774196" w:rsidP="005F0166">
      <w:pPr>
        <w:rPr>
          <w:rFonts w:cstheme="minorHAnsi"/>
        </w:rPr>
      </w:pPr>
    </w:p>
    <w:sectPr w:rsidR="00774196" w:rsidRPr="00FB616F" w:rsidSect="00E43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8" w:right="1134" w:bottom="567" w:left="1134" w:header="0" w:footer="17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B1B2F" w14:textId="77777777" w:rsidR="001317DB" w:rsidRDefault="001317DB">
      <w:r>
        <w:separator/>
      </w:r>
    </w:p>
    <w:p w14:paraId="0C8EA289" w14:textId="77777777" w:rsidR="001317DB" w:rsidRDefault="001317DB"/>
  </w:endnote>
  <w:endnote w:type="continuationSeparator" w:id="0">
    <w:p w14:paraId="6A799AF7" w14:textId="77777777" w:rsidR="001317DB" w:rsidRDefault="001317DB">
      <w:r>
        <w:continuationSeparator/>
      </w:r>
    </w:p>
    <w:p w14:paraId="563AE021" w14:textId="77777777" w:rsidR="001317DB" w:rsidRDefault="001317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Correspondence">
    <w:altName w:val="Calibri"/>
    <w:panose1 w:val="020B0502000000000000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65936" w14:textId="77777777" w:rsidR="002B5EFC" w:rsidRDefault="002B5EF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26493" w14:textId="77777777" w:rsidR="003E47B1" w:rsidRPr="0051376F" w:rsidRDefault="00B14B33" w:rsidP="00B274FF">
    <w:pPr>
      <w:pStyle w:val="MAG-Fuzeile"/>
    </w:pPr>
    <w:r w:rsidRPr="0051376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20D8130" wp14:editId="7B21CD60">
              <wp:simplePos x="0" y="0"/>
              <wp:positionH relativeFrom="column">
                <wp:posOffset>-720090</wp:posOffset>
              </wp:positionH>
              <wp:positionV relativeFrom="paragraph">
                <wp:posOffset>2540</wp:posOffset>
              </wp:positionV>
              <wp:extent cx="7574280" cy="0"/>
              <wp:effectExtent l="0" t="0" r="2667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276950" id="Gerade Verbindung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.2pt" to="539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" strokecolor="black [3213]" strokeweight="1pt"/>
          </w:pict>
        </mc:Fallback>
      </mc:AlternateContent>
    </w:r>
    <w:r w:rsidR="007E64D7" w:rsidRPr="0051376F">
      <w:t>Protokoll</w:t>
    </w:r>
    <w:r w:rsidR="003E47B1" w:rsidRPr="0051376F">
      <w:tab/>
    </w:r>
    <w:r w:rsidR="000D6330" w:rsidRPr="0051376F">
      <w:fldChar w:fldCharType="begin"/>
    </w:r>
    <w:r w:rsidR="000D6330" w:rsidRPr="0051376F">
      <w:instrText xml:space="preserve"> PAGE </w:instrText>
    </w:r>
    <w:r w:rsidR="000D6330" w:rsidRPr="0051376F">
      <w:fldChar w:fldCharType="separate"/>
    </w:r>
    <w:r w:rsidR="00EA7DDF" w:rsidRPr="0051376F">
      <w:rPr>
        <w:noProof/>
      </w:rPr>
      <w:t>1</w:t>
    </w:r>
    <w:r w:rsidR="000D6330" w:rsidRPr="0051376F">
      <w:rPr>
        <w:noProof/>
      </w:rPr>
      <w:fldChar w:fldCharType="end"/>
    </w:r>
    <w:r w:rsidR="003E47B1" w:rsidRPr="0051376F">
      <w:t>/</w:t>
    </w:r>
    <w:r w:rsidR="002F33EF">
      <w:fldChar w:fldCharType="begin"/>
    </w:r>
    <w:r w:rsidR="002F33EF">
      <w:instrText xml:space="preserve"> NUMPAGES </w:instrText>
    </w:r>
    <w:r w:rsidR="002F33EF">
      <w:fldChar w:fldCharType="separate"/>
    </w:r>
    <w:r w:rsidR="00EA7DDF" w:rsidRPr="0051376F">
      <w:rPr>
        <w:noProof/>
      </w:rPr>
      <w:t>1</w:t>
    </w:r>
    <w:r w:rsidR="002F33E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A0E03" w14:textId="77777777" w:rsidR="002B5EFC" w:rsidRDefault="002B5EF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72A5D" w14:textId="77777777" w:rsidR="001317DB" w:rsidRDefault="001317DB">
      <w:r>
        <w:separator/>
      </w:r>
    </w:p>
    <w:p w14:paraId="3CF10794" w14:textId="77777777" w:rsidR="001317DB" w:rsidRDefault="001317DB"/>
  </w:footnote>
  <w:footnote w:type="continuationSeparator" w:id="0">
    <w:p w14:paraId="2E317768" w14:textId="77777777" w:rsidR="001317DB" w:rsidRDefault="001317DB">
      <w:r>
        <w:continuationSeparator/>
      </w:r>
    </w:p>
    <w:p w14:paraId="3ABE8AC7" w14:textId="77777777" w:rsidR="001317DB" w:rsidRDefault="001317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19157" w14:textId="77777777" w:rsidR="002B5EFC" w:rsidRDefault="002B5EF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4F2E" w14:textId="77777777" w:rsidR="003E47B1" w:rsidRPr="00B673D6" w:rsidRDefault="003E47B1" w:rsidP="005F0166">
    <w:pPr>
      <w:pStyle w:val="Titel"/>
      <w:spacing w:before="360" w:after="0"/>
      <w:rPr>
        <w:smallCaps w:val="0"/>
      </w:rPr>
    </w:pPr>
    <w:r w:rsidRPr="00B673D6">
      <w:rPr>
        <w:smallCaps w:val="0"/>
      </w:rPr>
      <w:t>Protokoll</w:t>
    </w:r>
  </w:p>
  <w:p w14:paraId="0840748D" w14:textId="77777777" w:rsidR="009A0E34" w:rsidRPr="00202A9D" w:rsidRDefault="00015CF4" w:rsidP="009A0E34">
    <w:pPr>
      <w:rPr>
        <w:rFonts w:ascii="Helvetica" w:hAnsi="Helvetica"/>
      </w:rPr>
    </w:pPr>
    <w:r w:rsidRPr="00202A9D">
      <w:rPr>
        <w:rFonts w:ascii="Helvetica" w:hAnsi="Helvetic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F07F98" wp14:editId="5D5BB3CC">
              <wp:simplePos x="0" y="0"/>
              <wp:positionH relativeFrom="column">
                <wp:posOffset>-720090</wp:posOffset>
              </wp:positionH>
              <wp:positionV relativeFrom="paragraph">
                <wp:posOffset>320040</wp:posOffset>
              </wp:positionV>
              <wp:extent cx="7574280" cy="0"/>
              <wp:effectExtent l="0" t="0" r="2667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D404E7" id="Gerade Verbindung 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25.2pt" to="53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" strokecolor="black [3213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FB531" w14:textId="77777777" w:rsidR="002B5EFC" w:rsidRDefault="002B5EF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4F85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A8652C"/>
    <w:multiLevelType w:val="multilevel"/>
    <w:tmpl w:val="46C0AA70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2" w15:restartNumberingAfterBreak="0">
    <w:nsid w:val="016D5D68"/>
    <w:multiLevelType w:val="hybridMultilevel"/>
    <w:tmpl w:val="FFFCF626"/>
    <w:lvl w:ilvl="0" w:tplc="8C74E55A">
      <w:start w:val="22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78EB"/>
    <w:multiLevelType w:val="hybridMultilevel"/>
    <w:tmpl w:val="69BE3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0BE1"/>
    <w:multiLevelType w:val="hybridMultilevel"/>
    <w:tmpl w:val="3FA2931E"/>
    <w:lvl w:ilvl="0" w:tplc="0CDEF652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22C3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1A76213"/>
    <w:multiLevelType w:val="multilevel"/>
    <w:tmpl w:val="D10AE65A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79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8"/>
        </w:tabs>
        <w:ind w:left="16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2"/>
        </w:tabs>
        <w:ind w:left="18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6"/>
        </w:tabs>
        <w:ind w:left="19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0"/>
        </w:tabs>
        <w:ind w:left="20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8"/>
        </w:tabs>
        <w:ind w:left="2378" w:hanging="1584"/>
      </w:pPr>
      <w:rPr>
        <w:rFonts w:hint="default"/>
      </w:rPr>
    </w:lvl>
  </w:abstractNum>
  <w:abstractNum w:abstractNumId="7" w15:restartNumberingAfterBreak="0">
    <w:nsid w:val="1211552C"/>
    <w:multiLevelType w:val="hybridMultilevel"/>
    <w:tmpl w:val="0C0EF4E0"/>
    <w:lvl w:ilvl="0" w:tplc="92FC77A8">
      <w:start w:val="1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92BBC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49B306A"/>
    <w:multiLevelType w:val="multilevel"/>
    <w:tmpl w:val="A7CE3888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10" w15:restartNumberingAfterBreak="0">
    <w:nsid w:val="15B2050D"/>
    <w:multiLevelType w:val="hybridMultilevel"/>
    <w:tmpl w:val="F1E6B2B8"/>
    <w:lvl w:ilvl="0" w:tplc="1D046C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heSansCorrespondence" w:eastAsia="Times New Roman" w:hAnsi="TheSansCorrespondence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60012E"/>
    <w:multiLevelType w:val="multilevel"/>
    <w:tmpl w:val="A8680E86"/>
    <w:lvl w:ilvl="0">
      <w:start w:val="1"/>
      <w:numFmt w:val="decimal"/>
      <w:lvlText w:val="%1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2" w15:restartNumberingAfterBreak="0">
    <w:nsid w:val="19504366"/>
    <w:multiLevelType w:val="multilevel"/>
    <w:tmpl w:val="31C24FB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0B515F"/>
    <w:multiLevelType w:val="multilevel"/>
    <w:tmpl w:val="D4EAA0A2"/>
    <w:lvl w:ilvl="0">
      <w:start w:val="1"/>
      <w:numFmt w:val="decimal"/>
      <w:pStyle w:val="MAG-berschrift1"/>
      <w:lvlText w:val="%1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1">
      <w:start w:val="1"/>
      <w:numFmt w:val="decimal"/>
      <w:pStyle w:val="MAG-berschrift2"/>
      <w:lvlText w:val="%1.%2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2">
      <w:start w:val="1"/>
      <w:numFmt w:val="decimal"/>
      <w:pStyle w:val="MAG-berschrift3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pStyle w:val="MAG-berschrift4"/>
      <w:lvlText w:val="%1.%2.%3.%4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4">
      <w:start w:val="1"/>
      <w:numFmt w:val="decimal"/>
      <w:pStyle w:val="MAG-berschrift5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4" w15:restartNumberingAfterBreak="0">
    <w:nsid w:val="1CB21743"/>
    <w:multiLevelType w:val="hybridMultilevel"/>
    <w:tmpl w:val="BD10ABD0"/>
    <w:lvl w:ilvl="0" w:tplc="BD6C598C">
      <w:start w:val="1"/>
      <w:numFmt w:val="bullet"/>
      <w:lvlText w:val="»"/>
      <w:lvlJc w:val="left"/>
      <w:pPr>
        <w:tabs>
          <w:tab w:val="num" w:pos="680"/>
        </w:tabs>
        <w:ind w:left="680" w:hanging="283"/>
      </w:pPr>
      <w:rPr>
        <w:rFonts w:ascii="TheSansCorrespondence" w:hAnsi="TheSansCorrespondence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1E4742C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D81F95"/>
    <w:multiLevelType w:val="hybridMultilevel"/>
    <w:tmpl w:val="D182E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B742C3"/>
    <w:multiLevelType w:val="hybridMultilevel"/>
    <w:tmpl w:val="F6825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F3B20"/>
    <w:multiLevelType w:val="multilevel"/>
    <w:tmpl w:val="2F72791A"/>
    <w:lvl w:ilvl="0">
      <w:start w:val="1"/>
      <w:numFmt w:val="decimal"/>
      <w:lvlText w:val="%1"/>
      <w:lvlJc w:val="left"/>
      <w:pPr>
        <w:tabs>
          <w:tab w:val="num" w:pos="964"/>
        </w:tabs>
        <w:ind w:left="794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11"/>
        </w:tabs>
        <w:ind w:left="19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55"/>
        </w:tabs>
        <w:ind w:left="205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99"/>
        </w:tabs>
        <w:ind w:left="219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3"/>
        </w:tabs>
        <w:ind w:left="23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87"/>
        </w:tabs>
        <w:ind w:left="24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1"/>
        </w:tabs>
        <w:ind w:left="26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75"/>
        </w:tabs>
        <w:ind w:left="2775" w:hanging="1584"/>
      </w:pPr>
      <w:rPr>
        <w:rFonts w:hint="default"/>
      </w:rPr>
    </w:lvl>
  </w:abstractNum>
  <w:abstractNum w:abstractNumId="19" w15:restartNumberingAfterBreak="0">
    <w:nsid w:val="2D3E5198"/>
    <w:multiLevelType w:val="hybridMultilevel"/>
    <w:tmpl w:val="10969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1D416B"/>
    <w:multiLevelType w:val="hybridMultilevel"/>
    <w:tmpl w:val="2CE0E966"/>
    <w:lvl w:ilvl="0" w:tplc="F6023CDC">
      <w:start w:val="1"/>
      <w:numFmt w:val="bullet"/>
      <w:pStyle w:val="MAG-Aufzhlung3"/>
      <w:lvlText w:val="o"/>
      <w:lvlJc w:val="left"/>
      <w:pPr>
        <w:ind w:left="2251" w:hanging="360"/>
      </w:pPr>
      <w:rPr>
        <w:rFonts w:ascii="Courier New" w:hAnsi="Courier New" w:hint="default"/>
        <w:color w:val="388F87"/>
      </w:rPr>
    </w:lvl>
    <w:lvl w:ilvl="1" w:tplc="0407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1" w15:restartNumberingAfterBreak="0">
    <w:nsid w:val="350D7C99"/>
    <w:multiLevelType w:val="hybridMultilevel"/>
    <w:tmpl w:val="6B9EFD90"/>
    <w:lvl w:ilvl="0" w:tplc="21B4563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B1939"/>
    <w:multiLevelType w:val="hybridMultilevel"/>
    <w:tmpl w:val="BCC8DF46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955A4"/>
    <w:multiLevelType w:val="multilevel"/>
    <w:tmpl w:val="551A2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4" w15:restartNumberingAfterBreak="0">
    <w:nsid w:val="45E40154"/>
    <w:multiLevelType w:val="hybridMultilevel"/>
    <w:tmpl w:val="31C24FB4"/>
    <w:lvl w:ilvl="0" w:tplc="3CCA696A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259A8"/>
    <w:multiLevelType w:val="hybridMultilevel"/>
    <w:tmpl w:val="85F8F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D2D58"/>
    <w:multiLevelType w:val="hybridMultilevel"/>
    <w:tmpl w:val="2D2EA018"/>
    <w:lvl w:ilvl="0" w:tplc="0B8C462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22DC3"/>
    <w:multiLevelType w:val="multilevel"/>
    <w:tmpl w:val="91563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8" w15:restartNumberingAfterBreak="0">
    <w:nsid w:val="508968AF"/>
    <w:multiLevelType w:val="hybridMultilevel"/>
    <w:tmpl w:val="76C24D44"/>
    <w:lvl w:ilvl="0" w:tplc="317AA05C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040AD"/>
    <w:multiLevelType w:val="hybridMultilevel"/>
    <w:tmpl w:val="8A8225A6"/>
    <w:lvl w:ilvl="0" w:tplc="616CECF8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17458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4A751F4"/>
    <w:multiLevelType w:val="multilevel"/>
    <w:tmpl w:val="34504832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32" w15:restartNumberingAfterBreak="0">
    <w:nsid w:val="55B9542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74955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B121DB3"/>
    <w:multiLevelType w:val="hybridMultilevel"/>
    <w:tmpl w:val="BA32B85E"/>
    <w:lvl w:ilvl="0" w:tplc="42EA8C9C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46B56"/>
    <w:multiLevelType w:val="hybridMultilevel"/>
    <w:tmpl w:val="244E4B34"/>
    <w:lvl w:ilvl="0" w:tplc="6038A26A">
      <w:start w:val="1"/>
      <w:numFmt w:val="bullet"/>
      <w:pStyle w:val="MAG-Aufzhlung1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388F87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E210B"/>
    <w:multiLevelType w:val="hybridMultilevel"/>
    <w:tmpl w:val="AF2EE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E228E"/>
    <w:multiLevelType w:val="hybridMultilevel"/>
    <w:tmpl w:val="AA0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B1728"/>
    <w:multiLevelType w:val="hybridMultilevel"/>
    <w:tmpl w:val="43B26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A6DE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92B389C"/>
    <w:multiLevelType w:val="hybridMultilevel"/>
    <w:tmpl w:val="1F184068"/>
    <w:lvl w:ilvl="0" w:tplc="3ADA324A">
      <w:start w:val="1"/>
      <w:numFmt w:val="bullet"/>
      <w:pStyle w:val="MAG-Aufzhlung2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388F87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C37A2"/>
    <w:multiLevelType w:val="hybridMultilevel"/>
    <w:tmpl w:val="1D327B7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206E6"/>
    <w:multiLevelType w:val="hybridMultilevel"/>
    <w:tmpl w:val="34BEBCA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71622">
    <w:abstractNumId w:val="0"/>
  </w:num>
  <w:num w:numId="2" w16cid:durableId="1871214219">
    <w:abstractNumId w:val="1"/>
  </w:num>
  <w:num w:numId="3" w16cid:durableId="141890504">
    <w:abstractNumId w:val="9"/>
  </w:num>
  <w:num w:numId="4" w16cid:durableId="1799301882">
    <w:abstractNumId w:val="6"/>
  </w:num>
  <w:num w:numId="5" w16cid:durableId="1254624510">
    <w:abstractNumId w:val="18"/>
  </w:num>
  <w:num w:numId="6" w16cid:durableId="1886675996">
    <w:abstractNumId w:val="13"/>
  </w:num>
  <w:num w:numId="7" w16cid:durableId="2075854047">
    <w:abstractNumId w:val="31"/>
  </w:num>
  <w:num w:numId="8" w16cid:durableId="160051164">
    <w:abstractNumId w:val="11"/>
  </w:num>
  <w:num w:numId="9" w16cid:durableId="1946889454">
    <w:abstractNumId w:val="14"/>
  </w:num>
  <w:num w:numId="10" w16cid:durableId="61299580">
    <w:abstractNumId w:val="5"/>
  </w:num>
  <w:num w:numId="11" w16cid:durableId="158930999">
    <w:abstractNumId w:val="33"/>
  </w:num>
  <w:num w:numId="12" w16cid:durableId="1820267095">
    <w:abstractNumId w:val="24"/>
  </w:num>
  <w:num w:numId="13" w16cid:durableId="1290748877">
    <w:abstractNumId w:val="12"/>
  </w:num>
  <w:num w:numId="14" w16cid:durableId="1212615060">
    <w:abstractNumId w:val="8"/>
  </w:num>
  <w:num w:numId="15" w16cid:durableId="1444569074">
    <w:abstractNumId w:val="30"/>
  </w:num>
  <w:num w:numId="16" w16cid:durableId="170218878">
    <w:abstractNumId w:val="35"/>
  </w:num>
  <w:num w:numId="17" w16cid:durableId="1415132394">
    <w:abstractNumId w:val="40"/>
  </w:num>
  <w:num w:numId="18" w16cid:durableId="1993412805">
    <w:abstractNumId w:val="10"/>
  </w:num>
  <w:num w:numId="19" w16cid:durableId="1661040969">
    <w:abstractNumId w:val="32"/>
  </w:num>
  <w:num w:numId="20" w16cid:durableId="1850296328">
    <w:abstractNumId w:val="39"/>
  </w:num>
  <w:num w:numId="21" w16cid:durableId="815146337">
    <w:abstractNumId w:val="15"/>
  </w:num>
  <w:num w:numId="22" w16cid:durableId="639000142">
    <w:abstractNumId w:val="13"/>
  </w:num>
  <w:num w:numId="23" w16cid:durableId="2112122034">
    <w:abstractNumId w:val="20"/>
  </w:num>
  <w:num w:numId="24" w16cid:durableId="1100023723">
    <w:abstractNumId w:val="36"/>
  </w:num>
  <w:num w:numId="25" w16cid:durableId="13197022">
    <w:abstractNumId w:val="25"/>
  </w:num>
  <w:num w:numId="26" w16cid:durableId="698775547">
    <w:abstractNumId w:val="38"/>
  </w:num>
  <w:num w:numId="27" w16cid:durableId="2005235761">
    <w:abstractNumId w:val="16"/>
  </w:num>
  <w:num w:numId="28" w16cid:durableId="687954038">
    <w:abstractNumId w:val="23"/>
  </w:num>
  <w:num w:numId="29" w16cid:durableId="539365222">
    <w:abstractNumId w:val="27"/>
  </w:num>
  <w:num w:numId="30" w16cid:durableId="706830169">
    <w:abstractNumId w:val="37"/>
  </w:num>
  <w:num w:numId="31" w16cid:durableId="106196912">
    <w:abstractNumId w:val="3"/>
  </w:num>
  <w:num w:numId="32" w16cid:durableId="1866016916">
    <w:abstractNumId w:val="17"/>
  </w:num>
  <w:num w:numId="33" w16cid:durableId="440684260">
    <w:abstractNumId w:val="19"/>
  </w:num>
  <w:num w:numId="34" w16cid:durableId="258953023">
    <w:abstractNumId w:val="28"/>
  </w:num>
  <w:num w:numId="35" w16cid:durableId="2034502153">
    <w:abstractNumId w:val="2"/>
  </w:num>
  <w:num w:numId="36" w16cid:durableId="1627158429">
    <w:abstractNumId w:val="34"/>
  </w:num>
  <w:num w:numId="37" w16cid:durableId="1264418410">
    <w:abstractNumId w:val="42"/>
  </w:num>
  <w:num w:numId="38" w16cid:durableId="177933842">
    <w:abstractNumId w:val="22"/>
  </w:num>
  <w:num w:numId="39" w16cid:durableId="1975942991">
    <w:abstractNumId w:val="41"/>
  </w:num>
  <w:num w:numId="40" w16cid:durableId="1865941845">
    <w:abstractNumId w:val="21"/>
  </w:num>
  <w:num w:numId="41" w16cid:durableId="56439638">
    <w:abstractNumId w:val="4"/>
  </w:num>
  <w:num w:numId="42" w16cid:durableId="1058742685">
    <w:abstractNumId w:val="29"/>
  </w:num>
  <w:num w:numId="43" w16cid:durableId="575407447">
    <w:abstractNumId w:val="7"/>
  </w:num>
  <w:num w:numId="44" w16cid:durableId="17288712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1E"/>
    <w:rsid w:val="00004C5C"/>
    <w:rsid w:val="00014F21"/>
    <w:rsid w:val="00015497"/>
    <w:rsid w:val="00015CF4"/>
    <w:rsid w:val="00020EA7"/>
    <w:rsid w:val="000226CD"/>
    <w:rsid w:val="000300D0"/>
    <w:rsid w:val="00040455"/>
    <w:rsid w:val="000436EC"/>
    <w:rsid w:val="00046A1A"/>
    <w:rsid w:val="00054400"/>
    <w:rsid w:val="0006117C"/>
    <w:rsid w:val="0006262B"/>
    <w:rsid w:val="00077941"/>
    <w:rsid w:val="00094D7F"/>
    <w:rsid w:val="00097FB3"/>
    <w:rsid w:val="000B4F9E"/>
    <w:rsid w:val="000B7973"/>
    <w:rsid w:val="000B7979"/>
    <w:rsid w:val="000C04BD"/>
    <w:rsid w:val="000C177D"/>
    <w:rsid w:val="000D6330"/>
    <w:rsid w:val="000D7676"/>
    <w:rsid w:val="000E397F"/>
    <w:rsid w:val="000E461B"/>
    <w:rsid w:val="000F4FB3"/>
    <w:rsid w:val="0011684E"/>
    <w:rsid w:val="001317DB"/>
    <w:rsid w:val="001651D7"/>
    <w:rsid w:val="001857D4"/>
    <w:rsid w:val="0019532C"/>
    <w:rsid w:val="00197331"/>
    <w:rsid w:val="001D66C1"/>
    <w:rsid w:val="00202A9D"/>
    <w:rsid w:val="00205AA1"/>
    <w:rsid w:val="002104EA"/>
    <w:rsid w:val="00226CCF"/>
    <w:rsid w:val="002307B9"/>
    <w:rsid w:val="0023388B"/>
    <w:rsid w:val="00234827"/>
    <w:rsid w:val="002429F0"/>
    <w:rsid w:val="00254392"/>
    <w:rsid w:val="002B5EFC"/>
    <w:rsid w:val="002D7B02"/>
    <w:rsid w:val="002E656E"/>
    <w:rsid w:val="002E717E"/>
    <w:rsid w:val="002E7243"/>
    <w:rsid w:val="002F33EF"/>
    <w:rsid w:val="00300227"/>
    <w:rsid w:val="00304E36"/>
    <w:rsid w:val="00313B52"/>
    <w:rsid w:val="00327D14"/>
    <w:rsid w:val="00357D15"/>
    <w:rsid w:val="00361424"/>
    <w:rsid w:val="00367372"/>
    <w:rsid w:val="003816D1"/>
    <w:rsid w:val="00382C3F"/>
    <w:rsid w:val="00385A09"/>
    <w:rsid w:val="003973C1"/>
    <w:rsid w:val="003C19EB"/>
    <w:rsid w:val="003C1CC4"/>
    <w:rsid w:val="003E47B1"/>
    <w:rsid w:val="00405095"/>
    <w:rsid w:val="00413992"/>
    <w:rsid w:val="0042510B"/>
    <w:rsid w:val="0043705D"/>
    <w:rsid w:val="0046043E"/>
    <w:rsid w:val="0047372D"/>
    <w:rsid w:val="004865DA"/>
    <w:rsid w:val="00486C08"/>
    <w:rsid w:val="00491CB9"/>
    <w:rsid w:val="00493B71"/>
    <w:rsid w:val="00493B7B"/>
    <w:rsid w:val="00494EEA"/>
    <w:rsid w:val="004A2190"/>
    <w:rsid w:val="004C365F"/>
    <w:rsid w:val="004D3660"/>
    <w:rsid w:val="004E25DC"/>
    <w:rsid w:val="004F187B"/>
    <w:rsid w:val="00500BDA"/>
    <w:rsid w:val="00504F52"/>
    <w:rsid w:val="005078A5"/>
    <w:rsid w:val="0051376F"/>
    <w:rsid w:val="00514F9B"/>
    <w:rsid w:val="005160A0"/>
    <w:rsid w:val="00517838"/>
    <w:rsid w:val="00521F6E"/>
    <w:rsid w:val="00524993"/>
    <w:rsid w:val="005302DD"/>
    <w:rsid w:val="0053531F"/>
    <w:rsid w:val="00571A44"/>
    <w:rsid w:val="005777B5"/>
    <w:rsid w:val="00581B66"/>
    <w:rsid w:val="005912F7"/>
    <w:rsid w:val="00592E84"/>
    <w:rsid w:val="00593B06"/>
    <w:rsid w:val="00597F15"/>
    <w:rsid w:val="005A7B13"/>
    <w:rsid w:val="005C2E67"/>
    <w:rsid w:val="005C5F22"/>
    <w:rsid w:val="005D0179"/>
    <w:rsid w:val="005D069D"/>
    <w:rsid w:val="005E7700"/>
    <w:rsid w:val="005F0166"/>
    <w:rsid w:val="006552F6"/>
    <w:rsid w:val="00665F73"/>
    <w:rsid w:val="006723BB"/>
    <w:rsid w:val="0067596D"/>
    <w:rsid w:val="0067767B"/>
    <w:rsid w:val="006853F5"/>
    <w:rsid w:val="00692A73"/>
    <w:rsid w:val="006B176B"/>
    <w:rsid w:val="006D170B"/>
    <w:rsid w:val="006D7003"/>
    <w:rsid w:val="006F589A"/>
    <w:rsid w:val="007165E2"/>
    <w:rsid w:val="00716E6A"/>
    <w:rsid w:val="0073082F"/>
    <w:rsid w:val="00731B50"/>
    <w:rsid w:val="0074564F"/>
    <w:rsid w:val="00760805"/>
    <w:rsid w:val="00770A77"/>
    <w:rsid w:val="00774196"/>
    <w:rsid w:val="00781761"/>
    <w:rsid w:val="00782FC8"/>
    <w:rsid w:val="00791254"/>
    <w:rsid w:val="007A6179"/>
    <w:rsid w:val="007B5C3C"/>
    <w:rsid w:val="007C2BF1"/>
    <w:rsid w:val="007C3446"/>
    <w:rsid w:val="007C7292"/>
    <w:rsid w:val="007E5717"/>
    <w:rsid w:val="007E64D7"/>
    <w:rsid w:val="007F54D6"/>
    <w:rsid w:val="008025ED"/>
    <w:rsid w:val="008052DD"/>
    <w:rsid w:val="00813F32"/>
    <w:rsid w:val="00815E6E"/>
    <w:rsid w:val="00836F0B"/>
    <w:rsid w:val="00840275"/>
    <w:rsid w:val="008410B1"/>
    <w:rsid w:val="00877794"/>
    <w:rsid w:val="008955F3"/>
    <w:rsid w:val="00896663"/>
    <w:rsid w:val="008A088A"/>
    <w:rsid w:val="008B471C"/>
    <w:rsid w:val="008B5520"/>
    <w:rsid w:val="008C1173"/>
    <w:rsid w:val="008C31E9"/>
    <w:rsid w:val="008E14F9"/>
    <w:rsid w:val="00926DF2"/>
    <w:rsid w:val="009334A7"/>
    <w:rsid w:val="00940F44"/>
    <w:rsid w:val="00941E64"/>
    <w:rsid w:val="00964BDF"/>
    <w:rsid w:val="0097791A"/>
    <w:rsid w:val="00996FD1"/>
    <w:rsid w:val="009A0E34"/>
    <w:rsid w:val="009A3053"/>
    <w:rsid w:val="009A5201"/>
    <w:rsid w:val="009B7F4F"/>
    <w:rsid w:val="009C76A1"/>
    <w:rsid w:val="009E5E24"/>
    <w:rsid w:val="009F1ED1"/>
    <w:rsid w:val="00A44B19"/>
    <w:rsid w:val="00A600B9"/>
    <w:rsid w:val="00A63977"/>
    <w:rsid w:val="00A70178"/>
    <w:rsid w:val="00A72C49"/>
    <w:rsid w:val="00A7504A"/>
    <w:rsid w:val="00A92057"/>
    <w:rsid w:val="00A95B13"/>
    <w:rsid w:val="00A97537"/>
    <w:rsid w:val="00AA57D3"/>
    <w:rsid w:val="00AB296A"/>
    <w:rsid w:val="00AD4A93"/>
    <w:rsid w:val="00AD4E64"/>
    <w:rsid w:val="00AD5544"/>
    <w:rsid w:val="00AE0ABA"/>
    <w:rsid w:val="00AE24CC"/>
    <w:rsid w:val="00AF3F4A"/>
    <w:rsid w:val="00B14B33"/>
    <w:rsid w:val="00B274FF"/>
    <w:rsid w:val="00B42BB7"/>
    <w:rsid w:val="00B42BD2"/>
    <w:rsid w:val="00B611A9"/>
    <w:rsid w:val="00B6414D"/>
    <w:rsid w:val="00B673D6"/>
    <w:rsid w:val="00B7115F"/>
    <w:rsid w:val="00B84761"/>
    <w:rsid w:val="00B93041"/>
    <w:rsid w:val="00B932D8"/>
    <w:rsid w:val="00B94329"/>
    <w:rsid w:val="00B97764"/>
    <w:rsid w:val="00BA60E9"/>
    <w:rsid w:val="00BC14CB"/>
    <w:rsid w:val="00BD6AF1"/>
    <w:rsid w:val="00BE3D0B"/>
    <w:rsid w:val="00C00C2B"/>
    <w:rsid w:val="00C16A12"/>
    <w:rsid w:val="00C25C5B"/>
    <w:rsid w:val="00C305B8"/>
    <w:rsid w:val="00C40C09"/>
    <w:rsid w:val="00C47731"/>
    <w:rsid w:val="00C51728"/>
    <w:rsid w:val="00C71F6D"/>
    <w:rsid w:val="00C755CF"/>
    <w:rsid w:val="00C762DE"/>
    <w:rsid w:val="00C82B04"/>
    <w:rsid w:val="00C9781E"/>
    <w:rsid w:val="00C97CF4"/>
    <w:rsid w:val="00CD5855"/>
    <w:rsid w:val="00CD64B0"/>
    <w:rsid w:val="00CE66B9"/>
    <w:rsid w:val="00CF6FD1"/>
    <w:rsid w:val="00D009A5"/>
    <w:rsid w:val="00D23EE3"/>
    <w:rsid w:val="00D34F1B"/>
    <w:rsid w:val="00D609D6"/>
    <w:rsid w:val="00D62CFC"/>
    <w:rsid w:val="00D73DE8"/>
    <w:rsid w:val="00D77EBD"/>
    <w:rsid w:val="00DA196E"/>
    <w:rsid w:val="00DA3A68"/>
    <w:rsid w:val="00DA3C8B"/>
    <w:rsid w:val="00DB77A8"/>
    <w:rsid w:val="00DB782C"/>
    <w:rsid w:val="00DC2E24"/>
    <w:rsid w:val="00DD2B5D"/>
    <w:rsid w:val="00DD66D8"/>
    <w:rsid w:val="00DE6BC2"/>
    <w:rsid w:val="00DF37AC"/>
    <w:rsid w:val="00E05388"/>
    <w:rsid w:val="00E06F88"/>
    <w:rsid w:val="00E073D2"/>
    <w:rsid w:val="00E166A7"/>
    <w:rsid w:val="00E20325"/>
    <w:rsid w:val="00E232CC"/>
    <w:rsid w:val="00E316FC"/>
    <w:rsid w:val="00E43491"/>
    <w:rsid w:val="00E4572A"/>
    <w:rsid w:val="00E506FF"/>
    <w:rsid w:val="00E54E6F"/>
    <w:rsid w:val="00E6322C"/>
    <w:rsid w:val="00E66B03"/>
    <w:rsid w:val="00EA7DDF"/>
    <w:rsid w:val="00EB45C4"/>
    <w:rsid w:val="00EB5B63"/>
    <w:rsid w:val="00EC2661"/>
    <w:rsid w:val="00ED4A04"/>
    <w:rsid w:val="00EE3069"/>
    <w:rsid w:val="00EF0713"/>
    <w:rsid w:val="00EF481B"/>
    <w:rsid w:val="00EF553F"/>
    <w:rsid w:val="00F01122"/>
    <w:rsid w:val="00F171D4"/>
    <w:rsid w:val="00F23459"/>
    <w:rsid w:val="00F23836"/>
    <w:rsid w:val="00F34929"/>
    <w:rsid w:val="00F35F77"/>
    <w:rsid w:val="00F46E07"/>
    <w:rsid w:val="00F47839"/>
    <w:rsid w:val="00F83F24"/>
    <w:rsid w:val="00F94CAA"/>
    <w:rsid w:val="00F95F73"/>
    <w:rsid w:val="00FA231E"/>
    <w:rsid w:val="00FB2541"/>
    <w:rsid w:val="00FB616F"/>
    <w:rsid w:val="00FE633F"/>
    <w:rsid w:val="00FF019F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2AD8F3"/>
  <w15:docId w15:val="{BC8A7529-A8A2-4F9D-8137-0FCA7A98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E0ABA"/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016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aliases w:val="Überschrift 2MAG,Überschrift 2MAG1"/>
    <w:basedOn w:val="Standard"/>
    <w:next w:val="Standard"/>
    <w:link w:val="berschrift2Zchn"/>
    <w:uiPriority w:val="9"/>
    <w:unhideWhenUsed/>
    <w:qFormat/>
    <w:rsid w:val="005F016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016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F016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F016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F016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F016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F016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F016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G-Aufzhlung1">
    <w:name w:val="MAG-Aufzählung 1"/>
    <w:basedOn w:val="MAG-Flietext"/>
    <w:next w:val="MAG-Flietext"/>
    <w:rsid w:val="00F46E07"/>
    <w:pPr>
      <w:numPr>
        <w:numId w:val="16"/>
      </w:numPr>
      <w:spacing w:before="120"/>
    </w:pPr>
  </w:style>
  <w:style w:type="paragraph" w:customStyle="1" w:styleId="MAG-DokTitel">
    <w:name w:val="MAG-DokTitel"/>
    <w:basedOn w:val="MAG-Flietext"/>
    <w:rsid w:val="0006262B"/>
    <w:pPr>
      <w:spacing w:before="120"/>
      <w:ind w:left="0"/>
    </w:pPr>
    <w:rPr>
      <w:color w:val="FFFFFF"/>
      <w:spacing w:val="22"/>
      <w:sz w:val="48"/>
      <w:szCs w:val="48"/>
    </w:rPr>
  </w:style>
  <w:style w:type="paragraph" w:customStyle="1" w:styleId="MAG-Kopfzeile">
    <w:name w:val="MAG-Kopfzeile"/>
    <w:basedOn w:val="MAG-Flietext"/>
    <w:rsid w:val="00CF6FD1"/>
    <w:pPr>
      <w:spacing w:before="600"/>
      <w:ind w:left="0"/>
    </w:pPr>
    <w:rPr>
      <w:sz w:val="24"/>
    </w:rPr>
  </w:style>
  <w:style w:type="table" w:styleId="Tabellenraster">
    <w:name w:val="Table Grid"/>
    <w:basedOn w:val="NormaleTabelle"/>
    <w:rsid w:val="0019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G-Fuzeile">
    <w:name w:val="MAG-Fußzeile"/>
    <w:basedOn w:val="Standard"/>
    <w:rsid w:val="00E20325"/>
    <w:pPr>
      <w:tabs>
        <w:tab w:val="right" w:pos="9628"/>
      </w:tabs>
      <w:spacing w:before="480"/>
    </w:pPr>
    <w:rPr>
      <w:sz w:val="18"/>
    </w:rPr>
  </w:style>
  <w:style w:type="character" w:styleId="Seitenzahl">
    <w:name w:val="page number"/>
    <w:basedOn w:val="Absatz-Standardschriftart"/>
    <w:rsid w:val="008C1173"/>
  </w:style>
  <w:style w:type="paragraph" w:customStyle="1" w:styleId="MAG-DokTyp">
    <w:name w:val="MAG-DokTyp"/>
    <w:basedOn w:val="MAG-Flietext"/>
    <w:rsid w:val="00CF6FD1"/>
    <w:pPr>
      <w:spacing w:before="120"/>
      <w:ind w:left="0"/>
    </w:pPr>
    <w:rPr>
      <w:spacing w:val="22"/>
      <w:sz w:val="48"/>
      <w:szCs w:val="48"/>
    </w:rPr>
  </w:style>
  <w:style w:type="paragraph" w:styleId="Verzeichnis1">
    <w:name w:val="toc 1"/>
    <w:basedOn w:val="MAG-Flietext"/>
    <w:next w:val="MAG-Flietext"/>
    <w:autoRedefine/>
    <w:semiHidden/>
    <w:rsid w:val="00F34929"/>
    <w:pPr>
      <w:tabs>
        <w:tab w:val="left" w:pos="794"/>
        <w:tab w:val="right" w:leader="dot" w:pos="9628"/>
      </w:tabs>
      <w:spacing w:before="60" w:after="60"/>
    </w:pPr>
    <w:rPr>
      <w:b/>
      <w:sz w:val="24"/>
    </w:rPr>
  </w:style>
  <w:style w:type="paragraph" w:customStyle="1" w:styleId="MAG-Abteilung">
    <w:name w:val="MAG-Abteilung"/>
    <w:basedOn w:val="MAG-Flietext"/>
    <w:link w:val="MAG-AbteilungZchn"/>
    <w:rsid w:val="00CF6FD1"/>
    <w:pPr>
      <w:ind w:left="0"/>
    </w:pPr>
    <w:rPr>
      <w:sz w:val="24"/>
    </w:rPr>
  </w:style>
  <w:style w:type="paragraph" w:customStyle="1" w:styleId="MAG-Aufzhlung2">
    <w:name w:val="MAG-Aufzählung 2"/>
    <w:basedOn w:val="MAG-Flietext"/>
    <w:next w:val="MAG-Flietext"/>
    <w:rsid w:val="00F46E07"/>
    <w:pPr>
      <w:numPr>
        <w:numId w:val="17"/>
      </w:numPr>
      <w:spacing w:before="120"/>
    </w:pPr>
  </w:style>
  <w:style w:type="character" w:customStyle="1" w:styleId="MAG-AbteilungZchn">
    <w:name w:val="MAG-Abteilung Zchn"/>
    <w:basedOn w:val="Absatz-Standardschriftart"/>
    <w:link w:val="MAG-Abteilung"/>
    <w:rsid w:val="00CF6FD1"/>
    <w:rPr>
      <w:rFonts w:ascii="TheSansCorrespondence" w:hAnsi="TheSansCorrespondence"/>
      <w:sz w:val="24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81B66"/>
    <w:rPr>
      <w:rFonts w:ascii="Tahoma" w:hAnsi="Tahoma" w:cs="Tahoma"/>
      <w:sz w:val="16"/>
      <w:szCs w:val="16"/>
    </w:rPr>
  </w:style>
  <w:style w:type="paragraph" w:customStyle="1" w:styleId="MAG-berschrift1">
    <w:name w:val="MAG-Überschrift 1"/>
    <w:basedOn w:val="MAG-Flietext"/>
    <w:next w:val="MAG-Flietext"/>
    <w:rsid w:val="0023388B"/>
    <w:pPr>
      <w:numPr>
        <w:numId w:val="6"/>
      </w:numPr>
      <w:spacing w:after="240"/>
    </w:pPr>
    <w:rPr>
      <w:b/>
      <w:sz w:val="32"/>
    </w:rPr>
  </w:style>
  <w:style w:type="paragraph" w:styleId="Verzeichnis2">
    <w:name w:val="toc 2"/>
    <w:basedOn w:val="MAG-Flietext"/>
    <w:next w:val="MAG-Flietext"/>
    <w:autoRedefine/>
    <w:semiHidden/>
    <w:rsid w:val="00385A09"/>
    <w:pPr>
      <w:tabs>
        <w:tab w:val="left" w:pos="1418"/>
        <w:tab w:val="right" w:leader="dot" w:pos="9628"/>
      </w:tabs>
      <w:spacing w:before="60" w:after="60"/>
      <w:ind w:left="794"/>
    </w:pPr>
    <w:rPr>
      <w:sz w:val="23"/>
    </w:rPr>
  </w:style>
  <w:style w:type="paragraph" w:customStyle="1" w:styleId="MAG-Flietext">
    <w:name w:val="MAG-Fließtext"/>
    <w:basedOn w:val="Standard"/>
    <w:link w:val="MAG-FlietextZchn"/>
    <w:rsid w:val="000D7676"/>
    <w:pPr>
      <w:ind w:left="397"/>
    </w:pPr>
  </w:style>
  <w:style w:type="character" w:customStyle="1" w:styleId="MAG-FlietextZchn">
    <w:name w:val="MAG-Fließtext Zchn"/>
    <w:basedOn w:val="Absatz-Standardschriftart"/>
    <w:link w:val="MAG-Flietext"/>
    <w:rsid w:val="000D7676"/>
    <w:rPr>
      <w:rFonts w:ascii="TheSansCorrespondence" w:hAnsi="TheSansCorrespondence"/>
      <w:sz w:val="22"/>
      <w:lang w:val="en-US" w:eastAsia="en-US" w:bidi="he-IL"/>
    </w:rPr>
  </w:style>
  <w:style w:type="paragraph" w:customStyle="1" w:styleId="MAG-berschrift2">
    <w:name w:val="MAG-Überschrift 2"/>
    <w:basedOn w:val="MAG-Flietext"/>
    <w:next w:val="MAG-Flietext"/>
    <w:rsid w:val="0023388B"/>
    <w:pPr>
      <w:numPr>
        <w:ilvl w:val="1"/>
        <w:numId w:val="6"/>
      </w:numPr>
      <w:spacing w:after="120"/>
    </w:pPr>
    <w:rPr>
      <w:b/>
      <w:sz w:val="28"/>
    </w:rPr>
  </w:style>
  <w:style w:type="paragraph" w:customStyle="1" w:styleId="MAG-berschrift3">
    <w:name w:val="MAG-Überschrift 3"/>
    <w:basedOn w:val="MAG-Flietext"/>
    <w:next w:val="MAG-Flietext"/>
    <w:rsid w:val="0023388B"/>
    <w:pPr>
      <w:numPr>
        <w:ilvl w:val="2"/>
        <w:numId w:val="6"/>
      </w:numPr>
      <w:spacing w:after="120"/>
    </w:pPr>
    <w:rPr>
      <w:b/>
      <w:sz w:val="26"/>
    </w:rPr>
  </w:style>
  <w:style w:type="paragraph" w:customStyle="1" w:styleId="MAG-berschrift4">
    <w:name w:val="MAG-Überschrift 4"/>
    <w:basedOn w:val="MAG-Flietext"/>
    <w:next w:val="MAG-Flietext"/>
    <w:rsid w:val="0023388B"/>
    <w:pPr>
      <w:numPr>
        <w:ilvl w:val="3"/>
        <w:numId w:val="6"/>
      </w:numPr>
      <w:spacing w:after="120"/>
    </w:pPr>
    <w:rPr>
      <w:b/>
      <w:sz w:val="24"/>
    </w:rPr>
  </w:style>
  <w:style w:type="paragraph" w:customStyle="1" w:styleId="MAG-berschrift5">
    <w:name w:val="MAG-Überschrift 5"/>
    <w:basedOn w:val="MAG-Flietext"/>
    <w:next w:val="MAG-Flietext"/>
    <w:rsid w:val="0023388B"/>
    <w:pPr>
      <w:numPr>
        <w:ilvl w:val="4"/>
        <w:numId w:val="6"/>
      </w:numPr>
      <w:spacing w:after="120"/>
    </w:pPr>
    <w:rPr>
      <w:sz w:val="24"/>
    </w:rPr>
  </w:style>
  <w:style w:type="paragraph" w:customStyle="1" w:styleId="MAG-Verzeichnistitel">
    <w:name w:val="MAG-Verzeichnistitel"/>
    <w:basedOn w:val="MAG-Flietext"/>
    <w:next w:val="MAG-Flietext"/>
    <w:rsid w:val="0023388B"/>
    <w:pPr>
      <w:spacing w:after="240"/>
    </w:pPr>
    <w:rPr>
      <w:b/>
      <w:sz w:val="32"/>
    </w:rPr>
  </w:style>
  <w:style w:type="character" w:styleId="Hyperlink">
    <w:name w:val="Hyperlink"/>
    <w:aliases w:val="MAG-Hyperlink"/>
    <w:basedOn w:val="MAG-FlietextZchn"/>
    <w:rsid w:val="00E20325"/>
    <w:rPr>
      <w:rFonts w:ascii="TheSansCorrespondence" w:hAnsi="TheSansCorrespondence"/>
      <w:color w:val="0000FF"/>
      <w:sz w:val="22"/>
      <w:u w:val="single"/>
      <w:lang w:val="en-US" w:eastAsia="en-US" w:bidi="he-IL"/>
    </w:rPr>
  </w:style>
  <w:style w:type="paragraph" w:styleId="Verzeichnis3">
    <w:name w:val="toc 3"/>
    <w:basedOn w:val="MAG-Flietext"/>
    <w:next w:val="MAG-Flietext"/>
    <w:autoRedefine/>
    <w:semiHidden/>
    <w:rsid w:val="006853F5"/>
    <w:pPr>
      <w:tabs>
        <w:tab w:val="left" w:pos="2211"/>
        <w:tab w:val="right" w:leader="dot" w:pos="9628"/>
      </w:tabs>
      <w:spacing w:before="60" w:after="60"/>
      <w:ind w:left="1418"/>
    </w:pPr>
  </w:style>
  <w:style w:type="paragraph" w:styleId="Verzeichnis4">
    <w:name w:val="toc 4"/>
    <w:basedOn w:val="MAG-Flietext"/>
    <w:next w:val="MAG-Flietext"/>
    <w:autoRedefine/>
    <w:semiHidden/>
    <w:rsid w:val="006853F5"/>
    <w:pPr>
      <w:tabs>
        <w:tab w:val="left" w:pos="3005"/>
        <w:tab w:val="right" w:leader="dot" w:pos="9628"/>
      </w:tabs>
      <w:spacing w:before="60" w:after="60"/>
      <w:ind w:left="2211"/>
    </w:pPr>
    <w:rPr>
      <w:sz w:val="21"/>
    </w:rPr>
  </w:style>
  <w:style w:type="paragraph" w:styleId="Verzeichnis5">
    <w:name w:val="toc 5"/>
    <w:basedOn w:val="MAG-Flietext"/>
    <w:next w:val="MAG-Flietext"/>
    <w:autoRedefine/>
    <w:semiHidden/>
    <w:rsid w:val="006853F5"/>
    <w:pPr>
      <w:tabs>
        <w:tab w:val="left" w:pos="4139"/>
        <w:tab w:val="right" w:leader="dot" w:pos="9628"/>
      </w:tabs>
      <w:spacing w:before="60" w:after="60"/>
      <w:ind w:left="3005"/>
    </w:pPr>
    <w:rPr>
      <w:sz w:val="21"/>
    </w:rPr>
  </w:style>
  <w:style w:type="paragraph" w:customStyle="1" w:styleId="MAG-Schlagwort1">
    <w:name w:val="MAG-Schlagwort 1"/>
    <w:basedOn w:val="MAG-Flietext"/>
    <w:next w:val="MAG-Flietext"/>
    <w:rsid w:val="0047372D"/>
    <w:pPr>
      <w:spacing w:before="60" w:after="120"/>
    </w:pPr>
    <w:rPr>
      <w:b/>
      <w:u w:val="single"/>
    </w:rPr>
  </w:style>
  <w:style w:type="paragraph" w:customStyle="1" w:styleId="MAG-Schlagwort2">
    <w:name w:val="MAG-Schlagwort 2"/>
    <w:basedOn w:val="MAG-Flietext"/>
    <w:next w:val="MAG-Flietext"/>
    <w:rsid w:val="009334A7"/>
    <w:pPr>
      <w:spacing w:before="60" w:after="120"/>
    </w:pPr>
    <w:rPr>
      <w:u w:val="single"/>
    </w:rPr>
  </w:style>
  <w:style w:type="paragraph" w:customStyle="1" w:styleId="MAG-Hervorheben">
    <w:name w:val="MAG-Hervorheben"/>
    <w:basedOn w:val="MAG-Flietext"/>
    <w:next w:val="MAG-Flietext"/>
    <w:rsid w:val="00FB2541"/>
    <w:rPr>
      <w:b/>
    </w:rPr>
  </w:style>
  <w:style w:type="table" w:customStyle="1" w:styleId="MAG-Tabelle">
    <w:name w:val="MAG-Tabelle"/>
    <w:basedOn w:val="NormaleTabelle"/>
    <w:rsid w:val="00226CCF"/>
    <w:rPr>
      <w:rFonts w:ascii="TheSansCorrespondence" w:hAnsi="TheSansCorrespondenc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TabelleText">
    <w:name w:val="MAG-TabelleText"/>
    <w:basedOn w:val="MAG-Flietext"/>
    <w:link w:val="MAG-TabelleTextZchn"/>
    <w:rsid w:val="0053531F"/>
    <w:pPr>
      <w:ind w:left="0"/>
    </w:pPr>
  </w:style>
  <w:style w:type="paragraph" w:customStyle="1" w:styleId="MAG-Tabellenberschrift">
    <w:name w:val="MAG-Tabellenüberschrift"/>
    <w:basedOn w:val="MAG-TabelleText"/>
    <w:next w:val="MAG-TabelleText"/>
    <w:rsid w:val="00D23EE3"/>
    <w:rPr>
      <w:b/>
    </w:rPr>
  </w:style>
  <w:style w:type="paragraph" w:customStyle="1" w:styleId="MAG-Beschriftung">
    <w:name w:val="MAG-Beschriftung"/>
    <w:basedOn w:val="Standard"/>
    <w:next w:val="MAG-Flietext"/>
    <w:rsid w:val="00E20325"/>
    <w:pPr>
      <w:spacing w:before="120" w:after="240"/>
      <w:ind w:left="397"/>
    </w:pPr>
    <w:rPr>
      <w:bCs/>
      <w:sz w:val="18"/>
    </w:rPr>
  </w:style>
  <w:style w:type="character" w:customStyle="1" w:styleId="TableText10">
    <w:name w:val="TableText 10"/>
    <w:basedOn w:val="Absatz-Standardschriftart"/>
    <w:qFormat/>
    <w:rsid w:val="00AE0ABA"/>
    <w:rPr>
      <w:rFonts w:ascii="Verdana" w:hAnsi="Verdana"/>
      <w:color w:val="auto"/>
      <w:sz w:val="20"/>
      <w:szCs w:val="24"/>
    </w:rPr>
  </w:style>
  <w:style w:type="paragraph" w:customStyle="1" w:styleId="TableText12fett">
    <w:name w:val="TableText12fett"/>
    <w:basedOn w:val="Standard"/>
    <w:rsid w:val="000D7676"/>
    <w:pPr>
      <w:tabs>
        <w:tab w:val="left" w:pos="284"/>
      </w:tabs>
      <w:spacing w:before="80" w:after="80"/>
      <w:ind w:left="284"/>
    </w:pPr>
    <w:rPr>
      <w:b/>
      <w:sz w:val="24"/>
    </w:rPr>
  </w:style>
  <w:style w:type="paragraph" w:customStyle="1" w:styleId="MAGTextkrper">
    <w:name w:val="MAG Textkörper"/>
    <w:rsid w:val="00BD6AF1"/>
    <w:rPr>
      <w:rFonts w:ascii="TheSansCorrespondence" w:hAnsi="TheSansCorrespondence"/>
    </w:rPr>
  </w:style>
  <w:style w:type="paragraph" w:customStyle="1" w:styleId="MAG-Fragen">
    <w:name w:val="MAG-Fragen"/>
    <w:basedOn w:val="MAG-Flietext"/>
    <w:next w:val="MAG-Flietext"/>
    <w:rsid w:val="00A72C49"/>
    <w:rPr>
      <w:i/>
      <w:color w:val="FF0000"/>
    </w:rPr>
  </w:style>
  <w:style w:type="character" w:customStyle="1" w:styleId="MAG-TabelleTextZchn">
    <w:name w:val="MAG-TabelleText Zchn"/>
    <w:basedOn w:val="Absatz-Standardschriftart"/>
    <w:link w:val="MAG-TabelleText"/>
    <w:rsid w:val="005160A0"/>
    <w:rPr>
      <w:rFonts w:ascii="TheSansCorrespondence" w:hAnsi="TheSansCorrespondence"/>
      <w:sz w:val="22"/>
      <w:lang w:val="de-DE" w:eastAsia="en-US" w:bidi="he-IL"/>
    </w:rPr>
  </w:style>
  <w:style w:type="paragraph" w:customStyle="1" w:styleId="MAG-Aufzhlung3">
    <w:name w:val="MAG-Aufzählung 3"/>
    <w:basedOn w:val="MAG-Flietext"/>
    <w:next w:val="MAG-Flietext"/>
    <w:rsid w:val="00774196"/>
    <w:pPr>
      <w:numPr>
        <w:numId w:val="23"/>
      </w:numPr>
      <w:tabs>
        <w:tab w:val="left" w:pos="1531"/>
      </w:tabs>
      <w:spacing w:before="120"/>
      <w:ind w:left="1531" w:hanging="284"/>
    </w:pPr>
  </w:style>
  <w:style w:type="paragraph" w:styleId="Kopfzeile">
    <w:name w:val="header"/>
    <w:basedOn w:val="Standard"/>
    <w:link w:val="KopfzeileZchn"/>
    <w:rsid w:val="007E64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7E64D7"/>
    <w:rPr>
      <w:rFonts w:ascii="TheSansCorrespondence" w:hAnsi="TheSansCorrespondence"/>
      <w:lang w:eastAsia="en-US" w:bidi="he-IL"/>
    </w:rPr>
  </w:style>
  <w:style w:type="paragraph" w:styleId="Fuzeile">
    <w:name w:val="footer"/>
    <w:basedOn w:val="Standard"/>
    <w:link w:val="FuzeileZchn"/>
    <w:rsid w:val="007E64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7E64D7"/>
    <w:rPr>
      <w:rFonts w:ascii="TheSansCorrespondence" w:hAnsi="TheSansCorrespondence"/>
      <w:lang w:eastAsia="en-US" w:bidi="he-I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0166"/>
    <w:rPr>
      <w:smallCaps/>
      <w:spacing w:val="5"/>
      <w:sz w:val="36"/>
      <w:szCs w:val="36"/>
    </w:rPr>
  </w:style>
  <w:style w:type="character" w:customStyle="1" w:styleId="berschrift2Zchn">
    <w:name w:val="Überschrift 2 Zchn"/>
    <w:aliases w:val="Überschrift 2MAG Zchn,Überschrift 2MAG1 Zchn"/>
    <w:basedOn w:val="Absatz-Standardschriftart"/>
    <w:link w:val="berschrift2"/>
    <w:uiPriority w:val="9"/>
    <w:rsid w:val="005F0166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0166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F0166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F0166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F016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F016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F0166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F016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F016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F0166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0166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0166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5F0166"/>
    <w:rPr>
      <w:b/>
      <w:bCs/>
    </w:rPr>
  </w:style>
  <w:style w:type="character" w:styleId="Hervorhebung">
    <w:name w:val="Emphasis"/>
    <w:uiPriority w:val="20"/>
    <w:qFormat/>
    <w:rsid w:val="005F0166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5F016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F016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F01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F01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016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0166"/>
    <w:rPr>
      <w:i/>
      <w:iCs/>
    </w:rPr>
  </w:style>
  <w:style w:type="character" w:styleId="SchwacheHervorhebung">
    <w:name w:val="Subtle Emphasis"/>
    <w:uiPriority w:val="19"/>
    <w:qFormat/>
    <w:rsid w:val="005F0166"/>
    <w:rPr>
      <w:i/>
      <w:iCs/>
    </w:rPr>
  </w:style>
  <w:style w:type="character" w:styleId="IntensiveHervorhebung">
    <w:name w:val="Intense Emphasis"/>
    <w:uiPriority w:val="21"/>
    <w:qFormat/>
    <w:rsid w:val="005F016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F0166"/>
    <w:rPr>
      <w:smallCaps/>
    </w:rPr>
  </w:style>
  <w:style w:type="character" w:styleId="IntensiverVerweis">
    <w:name w:val="Intense Reference"/>
    <w:uiPriority w:val="32"/>
    <w:qFormat/>
    <w:rsid w:val="005F0166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5F0166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016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40587\Downloads\Vorlage%20-%20Protokoll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activity xmlns="c5ca85a3-ea66-463b-8a5f-51d1265e69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15E572C35F4D86D2FB5200479816" ma:contentTypeVersion="16" ma:contentTypeDescription="Ein neues Dokument erstellen." ma:contentTypeScope="" ma:versionID="d54a6c047814e53147f81962ab77ddfe">
  <xsd:schema xmlns:xsd="http://www.w3.org/2001/XMLSchema" xmlns:xs="http://www.w3.org/2001/XMLSchema" xmlns:p="http://schemas.microsoft.com/office/2006/metadata/properties" xmlns:ns3="534a0e8c-d4bd-4a60-a914-c293d3153204" xmlns:ns4="c5ca85a3-ea66-463b-8a5f-51d1265e691e" targetNamespace="http://schemas.microsoft.com/office/2006/metadata/properties" ma:root="true" ma:fieldsID="e3d6287d3b4cd08e61204c248d435bd5" ns3:_="" ns4:_="">
    <xsd:import namespace="534a0e8c-d4bd-4a60-a914-c293d3153204"/>
    <xsd:import namespace="c5ca85a3-ea66-463b-8a5f-51d1265e69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a0e8c-d4bd-4a60-a914-c293d31532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85a3-ea66-463b-8a5f-51d1265e6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34F29-9C13-45BD-A329-353A8B17DEAA}">
  <ds:schemaRefs>
    <ds:schemaRef ds:uri="http://schemas.microsoft.com/office/2006/metadata/properties"/>
    <ds:schemaRef ds:uri="c5ca85a3-ea66-463b-8a5f-51d1265e691e"/>
  </ds:schemaRefs>
</ds:datastoreItem>
</file>

<file path=customXml/itemProps2.xml><?xml version="1.0" encoding="utf-8"?>
<ds:datastoreItem xmlns:ds="http://schemas.openxmlformats.org/officeDocument/2006/customXml" ds:itemID="{C3E3DBFF-F470-4B73-AEFB-10A917F4B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832AB-A200-4572-96F0-BBB93779A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a0e8c-d4bd-4a60-a914-c293d3153204"/>
    <ds:schemaRef ds:uri="c5ca85a3-ea66-463b-8a5f-51d1265e6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Protokoll.dotx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MAG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Frommann, David</dc:creator>
  <cp:lastModifiedBy>Frommann, David</cp:lastModifiedBy>
  <cp:revision>3</cp:revision>
  <cp:lastPrinted>2021-12-21T11:01:00Z</cp:lastPrinted>
  <dcterms:created xsi:type="dcterms:W3CDTF">2025-05-14T12:33:00Z</dcterms:created>
  <dcterms:modified xsi:type="dcterms:W3CDTF">2025-05-14T12:37:00Z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0x01010030F415E572C35F4D86D2FB5200479816</vt:lpwstr>
  </property>
  <property fmtid="{D5CDD505-2E9C-101B-9397-08002B2CF9AE}" pid="3" name="_dlc_DocIdItemGuid">
    <vt:lpwstr>3ce13d67-65db-40fa-a595-994935fb41ae</vt:lpwstr>
  </property>
  <property fmtid="{D5CDD505-2E9C-101B-9397-08002B2CF9AE}" pid="4" name="MediaServiceImageTags">
    <vt:lpwstr/>
  </property>
</Properties>
</file>